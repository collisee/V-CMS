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18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tblPr>
      <w:tblGrid>
        <w:gridCol w:w="2160"/>
        <w:gridCol w:w="7020"/>
      </w:tblGrid>
      <w:tr w:rsidR="00501C73">
        <w:tc>
          <w:tcPr>
            <w:tcW w:w="2160" w:type="dxa"/>
            <w:tcBorders>
              <w:right w:val="nil"/>
            </w:tcBorders>
            <w:shd w:val="pct5" w:color="auto" w:fill="auto"/>
          </w:tcPr>
          <w:p w:rsidR="00501C73" w:rsidRPr="00DF00C7" w:rsidRDefault="00501C73" w:rsidP="000405E2">
            <w:pPr>
              <w:pStyle w:val="tabletext1"/>
            </w:pPr>
            <w:r>
              <w:t>Artifact Name</w:t>
            </w:r>
          </w:p>
        </w:tc>
        <w:tc>
          <w:tcPr>
            <w:tcW w:w="7020" w:type="dxa"/>
            <w:tcBorders>
              <w:left w:val="nil"/>
            </w:tcBorders>
          </w:tcPr>
          <w:p w:rsidR="00501C73" w:rsidRPr="00FA7BD4" w:rsidRDefault="007B2C12" w:rsidP="00CB20D2">
            <w:r>
              <w:rPr>
                <w:rFonts w:cs="Arial"/>
                <w:b/>
                <w:bCs/>
                <w:sz w:val="36"/>
                <w:szCs w:val="36"/>
              </w:rPr>
              <w:t>Software Design Document</w:t>
            </w:r>
          </w:p>
        </w:tc>
      </w:tr>
      <w:tr w:rsidR="00501C73">
        <w:tc>
          <w:tcPr>
            <w:tcW w:w="2160" w:type="dxa"/>
            <w:tcBorders>
              <w:right w:val="nil"/>
            </w:tcBorders>
            <w:shd w:val="pct5" w:color="auto" w:fill="auto"/>
          </w:tcPr>
          <w:p w:rsidR="00501C73" w:rsidRDefault="00501C73" w:rsidP="000405E2">
            <w:pPr>
              <w:pStyle w:val="tabletext1"/>
            </w:pPr>
            <w:r>
              <w:t>Artifact Code</w:t>
            </w:r>
          </w:p>
        </w:tc>
        <w:tc>
          <w:tcPr>
            <w:tcW w:w="7020" w:type="dxa"/>
            <w:tcBorders>
              <w:left w:val="nil"/>
            </w:tcBorders>
            <w:shd w:val="clear" w:color="auto" w:fill="auto"/>
          </w:tcPr>
          <w:p w:rsidR="00501C73" w:rsidRPr="000405E2" w:rsidRDefault="0006537A" w:rsidP="00CB20D2">
            <w:pPr>
              <w:rPr>
                <w:rStyle w:val="description"/>
              </w:rPr>
            </w:pPr>
            <w:r>
              <w:rPr>
                <w:rStyle w:val="description"/>
              </w:rPr>
              <w:t>CMS_SoftwareDesign</w:t>
            </w:r>
          </w:p>
        </w:tc>
      </w:tr>
      <w:tr w:rsidR="00501C73">
        <w:tc>
          <w:tcPr>
            <w:tcW w:w="2160" w:type="dxa"/>
            <w:tcBorders>
              <w:right w:val="nil"/>
            </w:tcBorders>
            <w:shd w:val="pct5" w:color="auto" w:fill="auto"/>
          </w:tcPr>
          <w:p w:rsidR="00501C73" w:rsidRPr="005F3BE6" w:rsidRDefault="005F3BE6" w:rsidP="000405E2">
            <w:pPr>
              <w:pStyle w:val="tabletext1"/>
            </w:pPr>
            <w:r>
              <w:t>A</w:t>
            </w:r>
            <w:r w:rsidR="00501C73">
              <w:t>rtifact</w:t>
            </w:r>
            <w:r>
              <w:t xml:space="preserve"> V</w:t>
            </w:r>
            <w:r w:rsidRPr="005F3BE6">
              <w:t>er</w:t>
            </w:r>
            <w:r>
              <w:t>sion</w:t>
            </w:r>
          </w:p>
        </w:tc>
        <w:tc>
          <w:tcPr>
            <w:tcW w:w="7020" w:type="dxa"/>
            <w:tcBorders>
              <w:left w:val="nil"/>
            </w:tcBorders>
            <w:shd w:val="clear" w:color="auto" w:fill="auto"/>
          </w:tcPr>
          <w:p w:rsidR="00501C73" w:rsidRPr="000405E2" w:rsidRDefault="00A53D27" w:rsidP="00CB20D2">
            <w:pPr>
              <w:rPr>
                <w:rStyle w:val="description"/>
              </w:rPr>
            </w:pPr>
            <w:r>
              <w:rPr>
                <w:rStyle w:val="description"/>
              </w:rPr>
              <w:t>Draff</w:t>
            </w:r>
          </w:p>
        </w:tc>
      </w:tr>
      <w:tr w:rsidR="00501C73">
        <w:tc>
          <w:tcPr>
            <w:tcW w:w="2160" w:type="dxa"/>
            <w:tcBorders>
              <w:right w:val="nil"/>
            </w:tcBorders>
            <w:shd w:val="pct5" w:color="auto" w:fill="auto"/>
          </w:tcPr>
          <w:p w:rsidR="00501C73" w:rsidRPr="00DF00C7" w:rsidRDefault="005F3BE6" w:rsidP="000405E2">
            <w:pPr>
              <w:pStyle w:val="tabletext1"/>
            </w:pPr>
            <w:r>
              <w:t>Project N</w:t>
            </w:r>
            <w:r w:rsidR="00501C73">
              <w:t>ame</w:t>
            </w:r>
          </w:p>
        </w:tc>
        <w:tc>
          <w:tcPr>
            <w:tcW w:w="7020" w:type="dxa"/>
            <w:tcBorders>
              <w:left w:val="nil"/>
            </w:tcBorders>
          </w:tcPr>
          <w:p w:rsidR="00501C73" w:rsidRPr="000405E2" w:rsidRDefault="00932A54" w:rsidP="00CB20D2">
            <w:pPr>
              <w:rPr>
                <w:rStyle w:val="description"/>
              </w:rPr>
            </w:pPr>
            <w:r>
              <w:rPr>
                <w:rStyle w:val="description"/>
              </w:rPr>
              <w:t>VNN-CMS</w:t>
            </w:r>
          </w:p>
        </w:tc>
      </w:tr>
      <w:tr w:rsidR="00501C73">
        <w:tc>
          <w:tcPr>
            <w:tcW w:w="2160" w:type="dxa"/>
            <w:tcBorders>
              <w:right w:val="nil"/>
            </w:tcBorders>
            <w:shd w:val="pct5" w:color="auto" w:fill="auto"/>
          </w:tcPr>
          <w:p w:rsidR="00501C73" w:rsidRPr="00DF00C7" w:rsidRDefault="00501C73" w:rsidP="000405E2">
            <w:pPr>
              <w:pStyle w:val="tabletext1"/>
            </w:pPr>
            <w:r w:rsidRPr="00DF00C7">
              <w:t>Project Code</w:t>
            </w:r>
          </w:p>
        </w:tc>
        <w:tc>
          <w:tcPr>
            <w:tcW w:w="7020" w:type="dxa"/>
            <w:tcBorders>
              <w:left w:val="nil"/>
            </w:tcBorders>
          </w:tcPr>
          <w:p w:rsidR="00501C73" w:rsidRPr="000405E2" w:rsidRDefault="00932A54" w:rsidP="00CB20D2">
            <w:pPr>
              <w:rPr>
                <w:rStyle w:val="description"/>
              </w:rPr>
            </w:pPr>
            <w:r>
              <w:rPr>
                <w:rStyle w:val="description"/>
              </w:rPr>
              <w:t>VNN-CMS</w:t>
            </w:r>
          </w:p>
        </w:tc>
      </w:tr>
    </w:tbl>
    <w:p w:rsidR="00A64F3A" w:rsidRPr="000405E2" w:rsidRDefault="00A64F3A" w:rsidP="000405E2"/>
    <w:p w:rsidR="00440CB2" w:rsidRPr="00F4510E" w:rsidRDefault="00440CB2" w:rsidP="00440CB2">
      <w:pPr>
        <w:rPr>
          <w:szCs w:val="20"/>
        </w:rPr>
      </w:pPr>
    </w:p>
    <w:p w:rsidR="00440CB2" w:rsidRDefault="00440CB2" w:rsidP="00BA20C7">
      <w:pPr>
        <w:pStyle w:val="SessionTitle"/>
      </w:pPr>
      <w:r w:rsidRPr="00F4510E">
        <w:t>Revision History</w:t>
      </w:r>
    </w:p>
    <w:tbl>
      <w:tblPr>
        <w:tblStyle w:val="Table1"/>
        <w:tblW w:w="4850" w:type="pct"/>
        <w:tblLook w:val="01E0"/>
      </w:tblPr>
      <w:tblGrid>
        <w:gridCol w:w="1776"/>
        <w:gridCol w:w="1260"/>
        <w:gridCol w:w="3766"/>
        <w:gridCol w:w="2223"/>
      </w:tblGrid>
      <w:tr w:rsidR="00F054F7" w:rsidRPr="00A41879">
        <w:trPr>
          <w:cnfStyle w:val="100000000000"/>
          <w:tblHeader/>
        </w:trPr>
        <w:tc>
          <w:tcPr>
            <w:tcW w:w="1776" w:type="dxa"/>
          </w:tcPr>
          <w:p w:rsidR="00F054F7" w:rsidRPr="00BA2D18" w:rsidRDefault="00F054F7" w:rsidP="00B62B65">
            <w:pPr>
              <w:pStyle w:val="tabletitle1"/>
            </w:pPr>
            <w:r w:rsidRPr="00BA2D18">
              <w:t>Date</w:t>
            </w:r>
          </w:p>
        </w:tc>
        <w:tc>
          <w:tcPr>
            <w:tcW w:w="1260" w:type="dxa"/>
          </w:tcPr>
          <w:p w:rsidR="00F054F7" w:rsidRPr="00BA2D18" w:rsidRDefault="00F054F7" w:rsidP="00B62B65">
            <w:pPr>
              <w:pStyle w:val="tabletitle1"/>
            </w:pPr>
            <w:r w:rsidRPr="00BA2D18">
              <w:t>Version</w:t>
            </w:r>
          </w:p>
        </w:tc>
        <w:tc>
          <w:tcPr>
            <w:tcW w:w="3766" w:type="dxa"/>
          </w:tcPr>
          <w:p w:rsidR="00F054F7" w:rsidRPr="00BA2D18" w:rsidRDefault="00F054F7" w:rsidP="00B62B65">
            <w:pPr>
              <w:pStyle w:val="tabletitle1"/>
            </w:pPr>
            <w:r w:rsidRPr="00BA2D18">
              <w:t>Description</w:t>
            </w:r>
          </w:p>
        </w:tc>
        <w:tc>
          <w:tcPr>
            <w:tcW w:w="2223" w:type="dxa"/>
          </w:tcPr>
          <w:p w:rsidR="00F054F7" w:rsidRPr="00A41879" w:rsidRDefault="00F054F7" w:rsidP="00B62B65">
            <w:pPr>
              <w:pStyle w:val="tabletitle1"/>
            </w:pPr>
            <w:r w:rsidRPr="00A41879">
              <w:t>Author</w:t>
            </w:r>
          </w:p>
        </w:tc>
      </w:tr>
      <w:tr w:rsidR="00F054F7" w:rsidRPr="00A41879">
        <w:tc>
          <w:tcPr>
            <w:tcW w:w="1776" w:type="dxa"/>
          </w:tcPr>
          <w:p w:rsidR="00F054F7" w:rsidRPr="00B62B65" w:rsidRDefault="00745BF6" w:rsidP="002D4893">
            <w:pPr>
              <w:pStyle w:val="tabletext1"/>
              <w:rPr>
                <w:rStyle w:val="description"/>
              </w:rPr>
            </w:pPr>
            <w:r>
              <w:rPr>
                <w:rStyle w:val="description"/>
              </w:rPr>
              <w:t>28-05-2008</w:t>
            </w:r>
          </w:p>
        </w:tc>
        <w:tc>
          <w:tcPr>
            <w:tcW w:w="1260" w:type="dxa"/>
          </w:tcPr>
          <w:p w:rsidR="00F054F7" w:rsidRPr="00B62B65" w:rsidRDefault="00745BF6" w:rsidP="002D4893">
            <w:pPr>
              <w:pStyle w:val="tabletext1"/>
              <w:rPr>
                <w:rStyle w:val="description"/>
              </w:rPr>
            </w:pPr>
            <w:r>
              <w:rPr>
                <w:rStyle w:val="description"/>
              </w:rPr>
              <w:t>Draff</w:t>
            </w:r>
          </w:p>
        </w:tc>
        <w:tc>
          <w:tcPr>
            <w:tcW w:w="3766" w:type="dxa"/>
          </w:tcPr>
          <w:p w:rsidR="00F054F7" w:rsidRPr="00B62B65" w:rsidRDefault="00745BF6" w:rsidP="002D4893">
            <w:pPr>
              <w:pStyle w:val="tabletext1"/>
              <w:rPr>
                <w:rStyle w:val="description"/>
              </w:rPr>
            </w:pPr>
            <w:r>
              <w:rPr>
                <w:rStyle w:val="description"/>
              </w:rPr>
              <w:t>Initiate</w:t>
            </w:r>
          </w:p>
        </w:tc>
        <w:tc>
          <w:tcPr>
            <w:tcW w:w="2223" w:type="dxa"/>
          </w:tcPr>
          <w:p w:rsidR="00F054F7" w:rsidRPr="00B62B65" w:rsidRDefault="00745BF6" w:rsidP="002D4893">
            <w:pPr>
              <w:pStyle w:val="tabletext1"/>
              <w:rPr>
                <w:rStyle w:val="description"/>
              </w:rPr>
            </w:pPr>
            <w:r>
              <w:rPr>
                <w:rStyle w:val="description"/>
              </w:rPr>
              <w:t>Duong Hai Phong</w:t>
            </w:r>
          </w:p>
        </w:tc>
      </w:tr>
      <w:tr w:rsidR="00F054F7" w:rsidRPr="00A41879">
        <w:tc>
          <w:tcPr>
            <w:tcW w:w="1776" w:type="dxa"/>
          </w:tcPr>
          <w:p w:rsidR="00F054F7" w:rsidRPr="00A41879" w:rsidRDefault="00F054F7" w:rsidP="002D4893">
            <w:pPr>
              <w:pStyle w:val="tabletext1"/>
            </w:pPr>
          </w:p>
        </w:tc>
        <w:tc>
          <w:tcPr>
            <w:tcW w:w="1260" w:type="dxa"/>
          </w:tcPr>
          <w:p w:rsidR="00F054F7" w:rsidRPr="00A41879" w:rsidRDefault="00F054F7" w:rsidP="002D4893">
            <w:pPr>
              <w:pStyle w:val="tabletext1"/>
            </w:pPr>
          </w:p>
        </w:tc>
        <w:tc>
          <w:tcPr>
            <w:tcW w:w="3766" w:type="dxa"/>
          </w:tcPr>
          <w:p w:rsidR="00F054F7" w:rsidRPr="00A41879" w:rsidRDefault="00F054F7" w:rsidP="002D4893">
            <w:pPr>
              <w:pStyle w:val="tabletext1"/>
            </w:pPr>
          </w:p>
        </w:tc>
        <w:tc>
          <w:tcPr>
            <w:tcW w:w="2223" w:type="dxa"/>
          </w:tcPr>
          <w:p w:rsidR="00F054F7" w:rsidRPr="00A41879" w:rsidRDefault="00F054F7" w:rsidP="002D4893">
            <w:pPr>
              <w:pStyle w:val="tabletext1"/>
            </w:pPr>
          </w:p>
        </w:tc>
      </w:tr>
      <w:tr w:rsidR="00F054F7" w:rsidRPr="00A41879">
        <w:tc>
          <w:tcPr>
            <w:tcW w:w="1776" w:type="dxa"/>
          </w:tcPr>
          <w:p w:rsidR="00F054F7" w:rsidRPr="00A41879" w:rsidRDefault="00F054F7" w:rsidP="002D4893">
            <w:pPr>
              <w:pStyle w:val="tabletext1"/>
            </w:pPr>
          </w:p>
        </w:tc>
        <w:tc>
          <w:tcPr>
            <w:tcW w:w="1260" w:type="dxa"/>
          </w:tcPr>
          <w:p w:rsidR="00F054F7" w:rsidRPr="00A41879" w:rsidRDefault="00F054F7" w:rsidP="002D4893">
            <w:pPr>
              <w:pStyle w:val="tabletext1"/>
            </w:pPr>
          </w:p>
        </w:tc>
        <w:tc>
          <w:tcPr>
            <w:tcW w:w="3766" w:type="dxa"/>
          </w:tcPr>
          <w:p w:rsidR="00F054F7" w:rsidRPr="00A41879" w:rsidRDefault="00F054F7" w:rsidP="002D4893">
            <w:pPr>
              <w:pStyle w:val="tabletext1"/>
            </w:pPr>
          </w:p>
        </w:tc>
        <w:tc>
          <w:tcPr>
            <w:tcW w:w="2223" w:type="dxa"/>
          </w:tcPr>
          <w:p w:rsidR="00F054F7" w:rsidRPr="00A41879" w:rsidRDefault="00F054F7" w:rsidP="002D4893">
            <w:pPr>
              <w:pStyle w:val="tabletext1"/>
            </w:pPr>
          </w:p>
        </w:tc>
      </w:tr>
      <w:tr w:rsidR="00F054F7" w:rsidRPr="00A41879">
        <w:trPr>
          <w:cnfStyle w:val="010000000000"/>
        </w:trPr>
        <w:tc>
          <w:tcPr>
            <w:tcW w:w="1776" w:type="dxa"/>
          </w:tcPr>
          <w:p w:rsidR="00F054F7" w:rsidRPr="00A41879" w:rsidRDefault="00F054F7" w:rsidP="002D4893">
            <w:pPr>
              <w:pStyle w:val="tabletext1"/>
            </w:pPr>
          </w:p>
        </w:tc>
        <w:tc>
          <w:tcPr>
            <w:tcW w:w="1260" w:type="dxa"/>
          </w:tcPr>
          <w:p w:rsidR="00F054F7" w:rsidRPr="00A41879" w:rsidRDefault="00F054F7" w:rsidP="002D4893">
            <w:pPr>
              <w:pStyle w:val="tabletext1"/>
            </w:pPr>
          </w:p>
        </w:tc>
        <w:tc>
          <w:tcPr>
            <w:tcW w:w="3766" w:type="dxa"/>
          </w:tcPr>
          <w:p w:rsidR="00F054F7" w:rsidRPr="00A41879" w:rsidRDefault="00F054F7" w:rsidP="002D4893">
            <w:pPr>
              <w:pStyle w:val="tabletext1"/>
            </w:pPr>
          </w:p>
        </w:tc>
        <w:tc>
          <w:tcPr>
            <w:tcW w:w="2223" w:type="dxa"/>
          </w:tcPr>
          <w:p w:rsidR="00F054F7" w:rsidRPr="00A41879" w:rsidRDefault="00F054F7" w:rsidP="002D4893">
            <w:pPr>
              <w:pStyle w:val="tabletext1"/>
            </w:pPr>
          </w:p>
        </w:tc>
      </w:tr>
    </w:tbl>
    <w:p w:rsidR="00914C6B" w:rsidRDefault="00914C6B" w:rsidP="000405E2">
      <w:pPr>
        <w:sectPr w:rsidR="00914C6B" w:rsidSect="00231C44">
          <w:headerReference w:type="even" r:id="rId7"/>
          <w:headerReference w:type="default" r:id="rId8"/>
          <w:footerReference w:type="default" r:id="rId9"/>
          <w:pgSz w:w="11909" w:h="16834" w:code="9"/>
          <w:pgMar w:top="1418" w:right="1134" w:bottom="1418" w:left="1701" w:header="720" w:footer="431" w:gutter="0"/>
          <w:pgNumType w:start="1"/>
          <w:cols w:space="720"/>
          <w:docGrid w:linePitch="360"/>
        </w:sectPr>
      </w:pPr>
    </w:p>
    <w:p w:rsidR="00F054F7" w:rsidRPr="00F4510E" w:rsidRDefault="00F054F7" w:rsidP="000405E2"/>
    <w:p w:rsidR="00440CB2" w:rsidRPr="00F4510E" w:rsidRDefault="00440CB2" w:rsidP="00E80F7C"/>
    <w:p w:rsidR="00060934" w:rsidRPr="00A41879" w:rsidRDefault="00060934" w:rsidP="00440CB2"/>
    <w:p w:rsidR="0046073D" w:rsidRPr="00A41879" w:rsidRDefault="0046073D" w:rsidP="0046073D"/>
    <w:p w:rsidR="00021A7D" w:rsidRPr="00A41879" w:rsidRDefault="00B049FA" w:rsidP="00021A7D">
      <w:pPr>
        <w:pStyle w:val="SessionTitle"/>
      </w:pPr>
      <w:r w:rsidRPr="00A41879">
        <w:br w:type="column"/>
      </w:r>
      <w:r w:rsidR="00021A7D" w:rsidRPr="00A41879">
        <w:lastRenderedPageBreak/>
        <w:t>TABLE OF CONTENT</w:t>
      </w:r>
    </w:p>
    <w:p w:rsidR="00C474E3" w:rsidRDefault="00A9176D">
      <w:pPr>
        <w:pStyle w:val="TOC2"/>
        <w:rPr>
          <w:rFonts w:ascii="Times New Roman" w:hAnsi="Times New Roman"/>
          <w:b w:val="0"/>
          <w:noProof/>
          <w:sz w:val="24"/>
          <w:szCs w:val="24"/>
        </w:rPr>
      </w:pPr>
      <w:r>
        <w:rPr>
          <w:b w:val="0"/>
          <w:bCs/>
          <w:caps/>
        </w:rPr>
        <w:fldChar w:fldCharType="begin"/>
      </w:r>
      <w:r>
        <w:rPr>
          <w:b w:val="0"/>
          <w:bCs/>
          <w:caps/>
        </w:rPr>
        <w:instrText xml:space="preserve"> TOC \o "1-3" \h \z \u </w:instrText>
      </w:r>
      <w:r>
        <w:rPr>
          <w:b w:val="0"/>
          <w:bCs/>
          <w:caps/>
        </w:rPr>
        <w:fldChar w:fldCharType="separate"/>
      </w:r>
      <w:hyperlink w:anchor="_Toc176080834" w:history="1">
        <w:r w:rsidR="00C474E3" w:rsidRPr="003D7EA3">
          <w:rPr>
            <w:rStyle w:val="Hyperlink"/>
            <w:noProof/>
          </w:rPr>
          <w:t>1.</w:t>
        </w:r>
        <w:r w:rsidR="00C474E3">
          <w:rPr>
            <w:rFonts w:ascii="Times New Roman" w:hAnsi="Times New Roman"/>
            <w:b w:val="0"/>
            <w:noProof/>
            <w:sz w:val="24"/>
            <w:szCs w:val="24"/>
          </w:rPr>
          <w:tab/>
        </w:r>
        <w:r w:rsidR="00C474E3" w:rsidRPr="003D7EA3">
          <w:rPr>
            <w:rStyle w:val="Hyperlink"/>
            <w:noProof/>
          </w:rPr>
          <w:t>Introduction</w:t>
        </w:r>
        <w:r w:rsidR="00C474E3">
          <w:rPr>
            <w:noProof/>
            <w:webHidden/>
          </w:rPr>
          <w:tab/>
        </w:r>
        <w:r w:rsidR="00C474E3">
          <w:rPr>
            <w:noProof/>
            <w:webHidden/>
          </w:rPr>
          <w:fldChar w:fldCharType="begin"/>
        </w:r>
        <w:r w:rsidR="00C474E3">
          <w:rPr>
            <w:noProof/>
            <w:webHidden/>
          </w:rPr>
          <w:instrText xml:space="preserve"> PAGEREF _Toc176080834 \h </w:instrText>
        </w:r>
        <w:r w:rsidR="008F6218">
          <w:rPr>
            <w:noProof/>
          </w:rPr>
        </w:r>
        <w:r w:rsidR="00C474E3">
          <w:rPr>
            <w:noProof/>
            <w:webHidden/>
          </w:rPr>
          <w:fldChar w:fldCharType="separate"/>
        </w:r>
        <w:r w:rsidR="001A6447">
          <w:rPr>
            <w:noProof/>
            <w:webHidden/>
          </w:rPr>
          <w:t>3</w:t>
        </w:r>
        <w:r w:rsidR="00C474E3">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35" w:history="1">
        <w:r w:rsidRPr="003D7EA3">
          <w:rPr>
            <w:rStyle w:val="Hyperlink"/>
            <w:noProof/>
          </w:rPr>
          <w:t>1.1.</w:t>
        </w:r>
        <w:r>
          <w:rPr>
            <w:rFonts w:ascii="Times New Roman" w:hAnsi="Times New Roman"/>
            <w:iCs w:val="0"/>
            <w:noProof/>
            <w:sz w:val="24"/>
            <w:szCs w:val="24"/>
          </w:rPr>
          <w:tab/>
        </w:r>
        <w:r w:rsidRPr="003D7EA3">
          <w:rPr>
            <w:rStyle w:val="Hyperlink"/>
            <w:noProof/>
          </w:rPr>
          <w:t>Purpose</w:t>
        </w:r>
        <w:r>
          <w:rPr>
            <w:noProof/>
            <w:webHidden/>
          </w:rPr>
          <w:tab/>
        </w:r>
        <w:r>
          <w:rPr>
            <w:noProof/>
            <w:webHidden/>
          </w:rPr>
          <w:fldChar w:fldCharType="begin"/>
        </w:r>
        <w:r>
          <w:rPr>
            <w:noProof/>
            <w:webHidden/>
          </w:rPr>
          <w:instrText xml:space="preserve"> PAGEREF _Toc176080835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36" w:history="1">
        <w:r w:rsidRPr="003D7EA3">
          <w:rPr>
            <w:rStyle w:val="Hyperlink"/>
            <w:noProof/>
          </w:rPr>
          <w:t>1.2.</w:t>
        </w:r>
        <w:r>
          <w:rPr>
            <w:rFonts w:ascii="Times New Roman" w:hAnsi="Times New Roman"/>
            <w:iCs w:val="0"/>
            <w:noProof/>
            <w:sz w:val="24"/>
            <w:szCs w:val="24"/>
          </w:rPr>
          <w:tab/>
        </w:r>
        <w:r w:rsidRPr="003D7EA3">
          <w:rPr>
            <w:rStyle w:val="Hyperlink"/>
            <w:noProof/>
          </w:rPr>
          <w:t>Scope</w:t>
        </w:r>
        <w:r>
          <w:rPr>
            <w:noProof/>
            <w:webHidden/>
          </w:rPr>
          <w:tab/>
        </w:r>
        <w:r>
          <w:rPr>
            <w:noProof/>
            <w:webHidden/>
          </w:rPr>
          <w:fldChar w:fldCharType="begin"/>
        </w:r>
        <w:r>
          <w:rPr>
            <w:noProof/>
            <w:webHidden/>
          </w:rPr>
          <w:instrText xml:space="preserve"> PAGEREF _Toc176080836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37" w:history="1">
        <w:r w:rsidRPr="003D7EA3">
          <w:rPr>
            <w:rStyle w:val="Hyperlink"/>
            <w:noProof/>
          </w:rPr>
          <w:t>1.3.</w:t>
        </w:r>
        <w:r>
          <w:rPr>
            <w:rFonts w:ascii="Times New Roman" w:hAnsi="Times New Roman"/>
            <w:iCs w:val="0"/>
            <w:noProof/>
            <w:sz w:val="24"/>
            <w:szCs w:val="24"/>
          </w:rPr>
          <w:tab/>
        </w:r>
        <w:r w:rsidRPr="003D7EA3">
          <w:rPr>
            <w:rStyle w:val="Hyperlink"/>
            <w:noProof/>
          </w:rPr>
          <w:t>Overview</w:t>
        </w:r>
        <w:r>
          <w:rPr>
            <w:noProof/>
            <w:webHidden/>
          </w:rPr>
          <w:tab/>
        </w:r>
        <w:r>
          <w:rPr>
            <w:noProof/>
            <w:webHidden/>
          </w:rPr>
          <w:fldChar w:fldCharType="begin"/>
        </w:r>
        <w:r>
          <w:rPr>
            <w:noProof/>
            <w:webHidden/>
          </w:rPr>
          <w:instrText xml:space="preserve"> PAGEREF _Toc176080837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2"/>
        <w:rPr>
          <w:rFonts w:ascii="Times New Roman" w:hAnsi="Times New Roman"/>
          <w:b w:val="0"/>
          <w:noProof/>
          <w:sz w:val="24"/>
          <w:szCs w:val="24"/>
        </w:rPr>
      </w:pPr>
      <w:hyperlink w:anchor="_Toc176080838" w:history="1">
        <w:r w:rsidRPr="003D7EA3">
          <w:rPr>
            <w:rStyle w:val="Hyperlink"/>
            <w:noProof/>
          </w:rPr>
          <w:t>2.</w:t>
        </w:r>
        <w:r>
          <w:rPr>
            <w:rFonts w:ascii="Times New Roman" w:hAnsi="Times New Roman"/>
            <w:b w:val="0"/>
            <w:noProof/>
            <w:sz w:val="24"/>
            <w:szCs w:val="24"/>
          </w:rPr>
          <w:tab/>
        </w:r>
        <w:r w:rsidRPr="003D7EA3">
          <w:rPr>
            <w:rStyle w:val="Hyperlink"/>
            <w:noProof/>
          </w:rPr>
          <w:t>Common Package and Mechanism</w:t>
        </w:r>
        <w:r>
          <w:rPr>
            <w:noProof/>
            <w:webHidden/>
          </w:rPr>
          <w:tab/>
        </w:r>
        <w:r>
          <w:rPr>
            <w:noProof/>
            <w:webHidden/>
          </w:rPr>
          <w:fldChar w:fldCharType="begin"/>
        </w:r>
        <w:r>
          <w:rPr>
            <w:noProof/>
            <w:webHidden/>
          </w:rPr>
          <w:instrText xml:space="preserve"> PAGEREF _Toc176080838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39" w:history="1">
        <w:r w:rsidRPr="003D7EA3">
          <w:rPr>
            <w:rStyle w:val="Hyperlink"/>
            <w:noProof/>
          </w:rPr>
          <w:t>2.1.</w:t>
        </w:r>
        <w:r>
          <w:rPr>
            <w:rFonts w:ascii="Times New Roman" w:hAnsi="Times New Roman"/>
            <w:iCs w:val="0"/>
            <w:noProof/>
            <w:sz w:val="24"/>
            <w:szCs w:val="24"/>
          </w:rPr>
          <w:tab/>
        </w:r>
        <w:r w:rsidRPr="003D7EA3">
          <w:rPr>
            <w:rStyle w:val="Hyperlink"/>
            <w:noProof/>
            <w:lang w:eastAsia="ja-JP"/>
          </w:rPr>
          <w:t>Common package</w:t>
        </w:r>
        <w:r>
          <w:rPr>
            <w:noProof/>
            <w:webHidden/>
          </w:rPr>
          <w:tab/>
        </w:r>
        <w:r>
          <w:rPr>
            <w:noProof/>
            <w:webHidden/>
          </w:rPr>
          <w:fldChar w:fldCharType="begin"/>
        </w:r>
        <w:r>
          <w:rPr>
            <w:noProof/>
            <w:webHidden/>
          </w:rPr>
          <w:instrText xml:space="preserve"> PAGEREF _Toc176080839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40" w:history="1">
        <w:r w:rsidRPr="003D7EA3">
          <w:rPr>
            <w:rStyle w:val="Hyperlink"/>
            <w:noProof/>
            <w:lang w:eastAsia="ja-JP"/>
          </w:rPr>
          <w:t>2.2.</w:t>
        </w:r>
        <w:r>
          <w:rPr>
            <w:rFonts w:ascii="Times New Roman" w:hAnsi="Times New Roman"/>
            <w:iCs w:val="0"/>
            <w:noProof/>
            <w:sz w:val="24"/>
            <w:szCs w:val="24"/>
          </w:rPr>
          <w:tab/>
        </w:r>
        <w:r w:rsidRPr="003D7EA3">
          <w:rPr>
            <w:rStyle w:val="Hyperlink"/>
            <w:noProof/>
            <w:lang w:eastAsia="ja-JP"/>
          </w:rPr>
          <w:t>Error, exception handling</w:t>
        </w:r>
        <w:r>
          <w:rPr>
            <w:noProof/>
            <w:webHidden/>
          </w:rPr>
          <w:tab/>
        </w:r>
        <w:r>
          <w:rPr>
            <w:noProof/>
            <w:webHidden/>
          </w:rPr>
          <w:fldChar w:fldCharType="begin"/>
        </w:r>
        <w:r>
          <w:rPr>
            <w:noProof/>
            <w:webHidden/>
          </w:rPr>
          <w:instrText xml:space="preserve"> PAGEREF _Toc176080840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41" w:history="1">
        <w:r w:rsidRPr="003D7EA3">
          <w:rPr>
            <w:rStyle w:val="Hyperlink"/>
            <w:noProof/>
            <w:lang w:eastAsia="ja-JP"/>
          </w:rPr>
          <w:t>2.3.</w:t>
        </w:r>
        <w:r>
          <w:rPr>
            <w:rFonts w:ascii="Times New Roman" w:hAnsi="Times New Roman"/>
            <w:iCs w:val="0"/>
            <w:noProof/>
            <w:sz w:val="24"/>
            <w:szCs w:val="24"/>
          </w:rPr>
          <w:tab/>
        </w:r>
        <w:r w:rsidRPr="003D7EA3">
          <w:rPr>
            <w:rStyle w:val="Hyperlink"/>
            <w:noProof/>
            <w:lang w:eastAsia="ja-JP"/>
          </w:rPr>
          <w:t>Log, trace and debug</w:t>
        </w:r>
        <w:r>
          <w:rPr>
            <w:noProof/>
            <w:webHidden/>
          </w:rPr>
          <w:tab/>
        </w:r>
        <w:r>
          <w:rPr>
            <w:noProof/>
            <w:webHidden/>
          </w:rPr>
          <w:fldChar w:fldCharType="begin"/>
        </w:r>
        <w:r>
          <w:rPr>
            <w:noProof/>
            <w:webHidden/>
          </w:rPr>
          <w:instrText xml:space="preserve"> PAGEREF _Toc176080841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42" w:history="1">
        <w:r w:rsidRPr="003D7EA3">
          <w:rPr>
            <w:rStyle w:val="Hyperlink"/>
            <w:noProof/>
            <w:lang w:eastAsia="ja-JP"/>
          </w:rPr>
          <w:t>2.4.</w:t>
        </w:r>
        <w:r>
          <w:rPr>
            <w:rFonts w:ascii="Times New Roman" w:hAnsi="Times New Roman"/>
            <w:iCs w:val="0"/>
            <w:noProof/>
            <w:sz w:val="24"/>
            <w:szCs w:val="24"/>
          </w:rPr>
          <w:tab/>
        </w:r>
        <w:r w:rsidRPr="003D7EA3">
          <w:rPr>
            <w:rStyle w:val="Hyperlink"/>
            <w:noProof/>
            <w:lang w:eastAsia="ja-JP"/>
          </w:rPr>
          <w:t>Performance optimizing mechanism</w:t>
        </w:r>
        <w:r>
          <w:rPr>
            <w:noProof/>
            <w:webHidden/>
          </w:rPr>
          <w:tab/>
        </w:r>
        <w:r>
          <w:rPr>
            <w:noProof/>
            <w:webHidden/>
          </w:rPr>
          <w:fldChar w:fldCharType="begin"/>
        </w:r>
        <w:r>
          <w:rPr>
            <w:noProof/>
            <w:webHidden/>
          </w:rPr>
          <w:instrText xml:space="preserve"> PAGEREF _Toc176080842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43" w:history="1">
        <w:r w:rsidRPr="003D7EA3">
          <w:rPr>
            <w:rStyle w:val="Hyperlink"/>
            <w:noProof/>
            <w:lang w:eastAsia="ja-JP"/>
          </w:rPr>
          <w:t>2.5.</w:t>
        </w:r>
        <w:r>
          <w:rPr>
            <w:rFonts w:ascii="Times New Roman" w:hAnsi="Times New Roman"/>
            <w:iCs w:val="0"/>
            <w:noProof/>
            <w:sz w:val="24"/>
            <w:szCs w:val="24"/>
          </w:rPr>
          <w:tab/>
        </w:r>
        <w:r w:rsidRPr="003D7EA3">
          <w:rPr>
            <w:rStyle w:val="Hyperlink"/>
            <w:noProof/>
            <w:lang w:eastAsia="ja-JP"/>
          </w:rPr>
          <w:t>Multilingual processing</w:t>
        </w:r>
        <w:r>
          <w:rPr>
            <w:noProof/>
            <w:webHidden/>
          </w:rPr>
          <w:tab/>
        </w:r>
        <w:r>
          <w:rPr>
            <w:noProof/>
            <w:webHidden/>
          </w:rPr>
          <w:fldChar w:fldCharType="begin"/>
        </w:r>
        <w:r>
          <w:rPr>
            <w:noProof/>
            <w:webHidden/>
          </w:rPr>
          <w:instrText xml:space="preserve"> PAGEREF _Toc176080843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2"/>
        <w:rPr>
          <w:rFonts w:ascii="Times New Roman" w:hAnsi="Times New Roman"/>
          <w:b w:val="0"/>
          <w:noProof/>
          <w:sz w:val="24"/>
          <w:szCs w:val="24"/>
        </w:rPr>
      </w:pPr>
      <w:hyperlink w:anchor="_Toc176080844" w:history="1">
        <w:r w:rsidRPr="003D7EA3">
          <w:rPr>
            <w:rStyle w:val="Hyperlink"/>
            <w:noProof/>
          </w:rPr>
          <w:t>3.</w:t>
        </w:r>
        <w:r>
          <w:rPr>
            <w:rFonts w:ascii="Times New Roman" w:hAnsi="Times New Roman"/>
            <w:b w:val="0"/>
            <w:noProof/>
            <w:sz w:val="24"/>
            <w:szCs w:val="24"/>
          </w:rPr>
          <w:tab/>
        </w:r>
        <w:r w:rsidRPr="003D7EA3">
          <w:rPr>
            <w:rStyle w:val="Hyperlink"/>
            <w:noProof/>
            <w:lang w:eastAsia="ja-JP"/>
          </w:rPr>
          <w:t>Diagrams</w:t>
        </w:r>
        <w:r>
          <w:rPr>
            <w:noProof/>
            <w:webHidden/>
          </w:rPr>
          <w:tab/>
        </w:r>
        <w:r>
          <w:rPr>
            <w:noProof/>
            <w:webHidden/>
          </w:rPr>
          <w:fldChar w:fldCharType="begin"/>
        </w:r>
        <w:r>
          <w:rPr>
            <w:noProof/>
            <w:webHidden/>
          </w:rPr>
          <w:instrText xml:space="preserve"> PAGEREF _Toc176080844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45" w:history="1">
        <w:r w:rsidRPr="003D7EA3">
          <w:rPr>
            <w:rStyle w:val="Hyperlink"/>
            <w:noProof/>
          </w:rPr>
          <w:t>3.1.</w:t>
        </w:r>
        <w:r>
          <w:rPr>
            <w:rFonts w:ascii="Times New Roman" w:hAnsi="Times New Roman"/>
            <w:iCs w:val="0"/>
            <w:noProof/>
            <w:sz w:val="24"/>
            <w:szCs w:val="24"/>
          </w:rPr>
          <w:tab/>
        </w:r>
        <w:r w:rsidRPr="003D7EA3">
          <w:rPr>
            <w:rStyle w:val="Hyperlink"/>
            <w:noProof/>
          </w:rPr>
          <w:t>Customer management</w:t>
        </w:r>
        <w:r>
          <w:rPr>
            <w:noProof/>
            <w:webHidden/>
          </w:rPr>
          <w:tab/>
        </w:r>
        <w:r>
          <w:rPr>
            <w:noProof/>
            <w:webHidden/>
          </w:rPr>
          <w:fldChar w:fldCharType="begin"/>
        </w:r>
        <w:r>
          <w:rPr>
            <w:noProof/>
            <w:webHidden/>
          </w:rPr>
          <w:instrText xml:space="preserve"> PAGEREF _Toc176080845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2"/>
        <w:rPr>
          <w:rFonts w:ascii="Times New Roman" w:hAnsi="Times New Roman"/>
          <w:b w:val="0"/>
          <w:noProof/>
          <w:sz w:val="24"/>
          <w:szCs w:val="24"/>
        </w:rPr>
      </w:pPr>
      <w:hyperlink w:anchor="_Toc176080846" w:history="1">
        <w:r w:rsidRPr="003D7EA3">
          <w:rPr>
            <w:rStyle w:val="Hyperlink"/>
            <w:noProof/>
          </w:rPr>
          <w:t>4.</w:t>
        </w:r>
        <w:r>
          <w:rPr>
            <w:rFonts w:ascii="Times New Roman" w:hAnsi="Times New Roman"/>
            <w:b w:val="0"/>
            <w:noProof/>
            <w:sz w:val="24"/>
            <w:szCs w:val="24"/>
          </w:rPr>
          <w:tab/>
        </w:r>
        <w:r w:rsidRPr="003D7EA3">
          <w:rPr>
            <w:rStyle w:val="Hyperlink"/>
            <w:noProof/>
          </w:rPr>
          <w:t>Packages</w:t>
        </w:r>
        <w:r>
          <w:rPr>
            <w:noProof/>
            <w:webHidden/>
          </w:rPr>
          <w:tab/>
        </w:r>
        <w:r>
          <w:rPr>
            <w:noProof/>
            <w:webHidden/>
          </w:rPr>
          <w:fldChar w:fldCharType="begin"/>
        </w:r>
        <w:r>
          <w:rPr>
            <w:noProof/>
            <w:webHidden/>
          </w:rPr>
          <w:instrText xml:space="preserve"> PAGEREF _Toc176080846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47" w:history="1">
        <w:r w:rsidRPr="003D7EA3">
          <w:rPr>
            <w:rStyle w:val="Hyperlink"/>
            <w:noProof/>
          </w:rPr>
          <w:t>4.1.</w:t>
        </w:r>
        <w:r>
          <w:rPr>
            <w:rFonts w:ascii="Times New Roman" w:hAnsi="Times New Roman"/>
            <w:iCs w:val="0"/>
            <w:noProof/>
            <w:sz w:val="24"/>
            <w:szCs w:val="24"/>
          </w:rPr>
          <w:tab/>
        </w:r>
        <w:r w:rsidRPr="003D7EA3">
          <w:rPr>
            <w:rStyle w:val="Hyperlink"/>
            <w:noProof/>
          </w:rPr>
          <w:t>xxx Package</w:t>
        </w:r>
        <w:r>
          <w:rPr>
            <w:noProof/>
            <w:webHidden/>
          </w:rPr>
          <w:tab/>
        </w:r>
        <w:r>
          <w:rPr>
            <w:noProof/>
            <w:webHidden/>
          </w:rPr>
          <w:fldChar w:fldCharType="begin"/>
        </w:r>
        <w:r>
          <w:rPr>
            <w:noProof/>
            <w:webHidden/>
          </w:rPr>
          <w:instrText xml:space="preserve"> PAGEREF _Toc176080847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2"/>
        <w:rPr>
          <w:rFonts w:ascii="Times New Roman" w:hAnsi="Times New Roman"/>
          <w:b w:val="0"/>
          <w:noProof/>
          <w:sz w:val="24"/>
          <w:szCs w:val="24"/>
        </w:rPr>
      </w:pPr>
      <w:hyperlink w:anchor="_Toc176080848" w:history="1">
        <w:r w:rsidRPr="003D7EA3">
          <w:rPr>
            <w:rStyle w:val="Hyperlink"/>
            <w:noProof/>
          </w:rPr>
          <w:t>5.</w:t>
        </w:r>
        <w:r>
          <w:rPr>
            <w:rFonts w:ascii="Times New Roman" w:hAnsi="Times New Roman"/>
            <w:b w:val="0"/>
            <w:noProof/>
            <w:sz w:val="24"/>
            <w:szCs w:val="24"/>
          </w:rPr>
          <w:tab/>
        </w:r>
        <w:r w:rsidRPr="003D7EA3">
          <w:rPr>
            <w:rStyle w:val="Hyperlink"/>
            <w:noProof/>
          </w:rPr>
          <w:t>Appendix</w:t>
        </w:r>
        <w:r>
          <w:rPr>
            <w:noProof/>
            <w:webHidden/>
          </w:rPr>
          <w:tab/>
        </w:r>
        <w:r>
          <w:rPr>
            <w:noProof/>
            <w:webHidden/>
          </w:rPr>
          <w:fldChar w:fldCharType="begin"/>
        </w:r>
        <w:r>
          <w:rPr>
            <w:noProof/>
            <w:webHidden/>
          </w:rPr>
          <w:instrText xml:space="preserve"> PAGEREF _Toc176080848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49" w:history="1">
        <w:r w:rsidRPr="003D7EA3">
          <w:rPr>
            <w:rStyle w:val="Hyperlink"/>
            <w:noProof/>
          </w:rPr>
          <w:t>5.1.</w:t>
        </w:r>
        <w:r>
          <w:rPr>
            <w:rFonts w:ascii="Times New Roman" w:hAnsi="Times New Roman"/>
            <w:iCs w:val="0"/>
            <w:noProof/>
            <w:sz w:val="24"/>
            <w:szCs w:val="24"/>
          </w:rPr>
          <w:tab/>
        </w:r>
        <w:r w:rsidRPr="003D7EA3">
          <w:rPr>
            <w:rStyle w:val="Hyperlink"/>
            <w:noProof/>
          </w:rPr>
          <w:t>Abbreviations and acronyms</w:t>
        </w:r>
        <w:r>
          <w:rPr>
            <w:noProof/>
            <w:webHidden/>
          </w:rPr>
          <w:tab/>
        </w:r>
        <w:r>
          <w:rPr>
            <w:noProof/>
            <w:webHidden/>
          </w:rPr>
          <w:fldChar w:fldCharType="begin"/>
        </w:r>
        <w:r>
          <w:rPr>
            <w:noProof/>
            <w:webHidden/>
          </w:rPr>
          <w:instrText xml:space="preserve"> PAGEREF _Toc176080849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3"/>
        <w:tabs>
          <w:tab w:val="left" w:pos="1200"/>
          <w:tab w:val="right" w:leader="dot" w:pos="9064"/>
        </w:tabs>
        <w:rPr>
          <w:rFonts w:ascii="Times New Roman" w:hAnsi="Times New Roman"/>
          <w:iCs w:val="0"/>
          <w:noProof/>
          <w:sz w:val="24"/>
          <w:szCs w:val="24"/>
        </w:rPr>
      </w:pPr>
      <w:hyperlink w:anchor="_Toc176080850" w:history="1">
        <w:r w:rsidRPr="003D7EA3">
          <w:rPr>
            <w:rStyle w:val="Hyperlink"/>
            <w:noProof/>
          </w:rPr>
          <w:t>5.2.</w:t>
        </w:r>
        <w:r>
          <w:rPr>
            <w:rFonts w:ascii="Times New Roman" w:hAnsi="Times New Roman"/>
            <w:iCs w:val="0"/>
            <w:noProof/>
            <w:sz w:val="24"/>
            <w:szCs w:val="24"/>
          </w:rPr>
          <w:tab/>
        </w:r>
        <w:r w:rsidRPr="003D7EA3">
          <w:rPr>
            <w:rStyle w:val="Hyperlink"/>
            <w:noProof/>
          </w:rPr>
          <w:t>References</w:t>
        </w:r>
        <w:r>
          <w:rPr>
            <w:noProof/>
            <w:webHidden/>
          </w:rPr>
          <w:tab/>
        </w:r>
        <w:r>
          <w:rPr>
            <w:noProof/>
            <w:webHidden/>
          </w:rPr>
          <w:fldChar w:fldCharType="begin"/>
        </w:r>
        <w:r>
          <w:rPr>
            <w:noProof/>
            <w:webHidden/>
          </w:rPr>
          <w:instrText xml:space="preserve"> PAGEREF _Toc176080850 \h </w:instrText>
        </w:r>
        <w:r w:rsidR="008F6218">
          <w:rPr>
            <w:noProof/>
          </w:rPr>
        </w:r>
        <w:r>
          <w:rPr>
            <w:noProof/>
            <w:webHidden/>
          </w:rPr>
          <w:fldChar w:fldCharType="separate"/>
        </w:r>
        <w:r w:rsidR="001A6447">
          <w:rPr>
            <w:noProof/>
            <w:webHidden/>
          </w:rPr>
          <w:t>3</w:t>
        </w:r>
        <w:r>
          <w:rPr>
            <w:noProof/>
            <w:webHidden/>
          </w:rPr>
          <w:fldChar w:fldCharType="end"/>
        </w:r>
      </w:hyperlink>
    </w:p>
    <w:p w:rsidR="00C474E3" w:rsidRDefault="00C474E3">
      <w:pPr>
        <w:pStyle w:val="TOC2"/>
        <w:rPr>
          <w:rFonts w:ascii="Times New Roman" w:hAnsi="Times New Roman"/>
          <w:b w:val="0"/>
          <w:noProof/>
          <w:sz w:val="24"/>
          <w:szCs w:val="24"/>
        </w:rPr>
      </w:pPr>
      <w:hyperlink w:anchor="_Toc176080851" w:history="1">
        <w:r w:rsidRPr="003D7EA3">
          <w:rPr>
            <w:rStyle w:val="Hyperlink"/>
            <w:noProof/>
          </w:rPr>
          <w:t>6.</w:t>
        </w:r>
        <w:r>
          <w:rPr>
            <w:rFonts w:ascii="Times New Roman" w:hAnsi="Times New Roman"/>
            <w:b w:val="0"/>
            <w:noProof/>
            <w:sz w:val="24"/>
            <w:szCs w:val="24"/>
          </w:rPr>
          <w:tab/>
        </w:r>
        <w:r w:rsidRPr="003D7EA3">
          <w:rPr>
            <w:rStyle w:val="Hyperlink"/>
            <w:noProof/>
          </w:rPr>
          <w:t>Annexes (Optional)</w:t>
        </w:r>
        <w:r>
          <w:rPr>
            <w:noProof/>
            <w:webHidden/>
          </w:rPr>
          <w:tab/>
        </w:r>
        <w:r>
          <w:rPr>
            <w:noProof/>
            <w:webHidden/>
          </w:rPr>
          <w:fldChar w:fldCharType="begin"/>
        </w:r>
        <w:r>
          <w:rPr>
            <w:noProof/>
            <w:webHidden/>
          </w:rPr>
          <w:instrText xml:space="preserve"> PAGEREF _Toc176080851 \h </w:instrText>
        </w:r>
        <w:r w:rsidR="008F6218">
          <w:rPr>
            <w:noProof/>
          </w:rPr>
        </w:r>
        <w:r>
          <w:rPr>
            <w:noProof/>
            <w:webHidden/>
          </w:rPr>
          <w:fldChar w:fldCharType="separate"/>
        </w:r>
        <w:r w:rsidR="001A6447">
          <w:rPr>
            <w:noProof/>
            <w:webHidden/>
          </w:rPr>
          <w:t>3</w:t>
        </w:r>
        <w:r>
          <w:rPr>
            <w:noProof/>
            <w:webHidden/>
          </w:rPr>
          <w:fldChar w:fldCharType="end"/>
        </w:r>
      </w:hyperlink>
    </w:p>
    <w:p w:rsidR="00021A7D" w:rsidRPr="00A41879" w:rsidRDefault="00A9176D" w:rsidP="00021A7D">
      <w:r>
        <w:rPr>
          <w:b/>
          <w:bCs/>
          <w:caps/>
          <w:szCs w:val="20"/>
        </w:rPr>
        <w:fldChar w:fldCharType="end"/>
      </w:r>
    </w:p>
    <w:p w:rsidR="00021A7D" w:rsidRPr="00A41879" w:rsidRDefault="00021A7D" w:rsidP="003F5DEF">
      <w:pPr>
        <w:pStyle w:val="Heading2"/>
      </w:pPr>
      <w:r w:rsidRPr="00A41879">
        <w:br w:type="page"/>
      </w:r>
      <w:bookmarkStart w:id="0" w:name="_Toc423410238"/>
      <w:bookmarkStart w:id="1" w:name="_Toc425054504"/>
      <w:bookmarkStart w:id="2" w:name="_Toc176080834"/>
      <w:r w:rsidR="0048461A" w:rsidRPr="003F5DEF">
        <w:lastRenderedPageBreak/>
        <w:t>Introduction</w:t>
      </w:r>
      <w:bookmarkEnd w:id="2"/>
    </w:p>
    <w:p w:rsidR="0048461A" w:rsidRPr="00A41879" w:rsidRDefault="0048461A" w:rsidP="003F5DEF">
      <w:pPr>
        <w:pStyle w:val="Heading3"/>
      </w:pPr>
      <w:bookmarkStart w:id="3" w:name="_Toc176080835"/>
      <w:r w:rsidRPr="003F5DEF">
        <w:t>Purpose</w:t>
      </w:r>
      <w:bookmarkEnd w:id="3"/>
      <w:r w:rsidRPr="00A41879">
        <w:t xml:space="preserve"> </w:t>
      </w:r>
    </w:p>
    <w:p w:rsidR="00E4587C" w:rsidRDefault="00E4587C" w:rsidP="00E4587C">
      <w:pPr>
        <w:pStyle w:val="Heading3"/>
      </w:pPr>
      <w:bookmarkStart w:id="4" w:name="_Toc111532311"/>
      <w:bookmarkStart w:id="5" w:name="_Toc124568117"/>
      <w:bookmarkStart w:id="6" w:name="_Toc142475460"/>
      <w:bookmarkStart w:id="7" w:name="_Toc176080836"/>
      <w:bookmarkEnd w:id="0"/>
      <w:bookmarkEnd w:id="1"/>
      <w:r>
        <w:t>Scope</w:t>
      </w:r>
      <w:bookmarkEnd w:id="7"/>
    </w:p>
    <w:p w:rsidR="00E4587C" w:rsidRDefault="00E4587C" w:rsidP="00E4587C">
      <w:pPr>
        <w:pStyle w:val="Heading3"/>
      </w:pPr>
      <w:bookmarkStart w:id="8" w:name="_Toc176080837"/>
      <w:r>
        <w:t>Overview</w:t>
      </w:r>
      <w:bookmarkEnd w:id="8"/>
      <w:r w:rsidRPr="00A41879">
        <w:t xml:space="preserve"> </w:t>
      </w:r>
    </w:p>
    <w:p w:rsidR="00A951F8" w:rsidRPr="00A41879" w:rsidRDefault="001B768C" w:rsidP="003F5DEF">
      <w:pPr>
        <w:pStyle w:val="Heading2"/>
      </w:pPr>
      <w:bookmarkStart w:id="9" w:name="_Toc176080838"/>
      <w:bookmarkEnd w:id="4"/>
      <w:bookmarkEnd w:id="5"/>
      <w:bookmarkEnd w:id="6"/>
      <w:r>
        <w:t>Common Package and Mechanism</w:t>
      </w:r>
      <w:bookmarkEnd w:id="9"/>
    </w:p>
    <w:p w:rsidR="001B768C" w:rsidRDefault="001B768C" w:rsidP="001B768C">
      <w:pPr>
        <w:pStyle w:val="Heading3"/>
        <w:rPr>
          <w:rFonts w:hint="eastAsia"/>
        </w:rPr>
      </w:pPr>
      <w:bookmarkStart w:id="10" w:name="_Toc128798178"/>
      <w:bookmarkStart w:id="11" w:name="_Toc176080839"/>
      <w:r>
        <w:rPr>
          <w:rFonts w:hint="eastAsia"/>
          <w:lang w:eastAsia="ja-JP"/>
        </w:rPr>
        <w:t>Common package</w:t>
      </w:r>
      <w:bookmarkEnd w:id="10"/>
      <w:bookmarkEnd w:id="11"/>
    </w:p>
    <w:p w:rsidR="001B768C" w:rsidRDefault="001B768C" w:rsidP="001B768C">
      <w:pPr>
        <w:pStyle w:val="Heading4"/>
        <w:rPr>
          <w:rFonts w:hint="eastAsia"/>
        </w:rPr>
      </w:pPr>
      <w:bookmarkStart w:id="12" w:name="_Toc128798179"/>
      <w:r>
        <w:rPr>
          <w:rFonts w:hint="eastAsia"/>
          <w:lang w:eastAsia="ja-JP"/>
        </w:rPr>
        <w:t>Class diagram</w:t>
      </w:r>
      <w:bookmarkEnd w:id="12"/>
    </w:p>
    <w:p w:rsidR="001B768C" w:rsidRPr="002B2378" w:rsidRDefault="001B768C" w:rsidP="002B2378">
      <w:pPr>
        <w:rPr>
          <w:rStyle w:val="description"/>
          <w:rFonts w:hint="eastAsia"/>
        </w:rPr>
      </w:pPr>
      <w:r w:rsidRPr="002B2378">
        <w:rPr>
          <w:rStyle w:val="description"/>
        </w:rPr>
        <w:t>[</w:t>
      </w:r>
      <w:r w:rsidRPr="002B2378">
        <w:rPr>
          <w:rStyle w:val="description"/>
          <w:rFonts w:hint="eastAsia"/>
        </w:rPr>
        <w:t>Class diagram</w:t>
      </w:r>
      <w:r w:rsidRPr="002B2378">
        <w:rPr>
          <w:rStyle w:val="description"/>
        </w:rPr>
        <w:t>]</w:t>
      </w:r>
    </w:p>
    <w:tbl>
      <w:tblPr>
        <w:tblStyle w:val="Table1"/>
        <w:tblW w:w="5000" w:type="pct"/>
        <w:tblLook w:val="01E0"/>
      </w:tblPr>
      <w:tblGrid>
        <w:gridCol w:w="666"/>
        <w:gridCol w:w="2578"/>
        <w:gridCol w:w="6060"/>
      </w:tblGrid>
      <w:tr w:rsidR="001B768C" w:rsidRPr="001B768C">
        <w:trPr>
          <w:cnfStyle w:val="100000000000"/>
        </w:trPr>
        <w:tc>
          <w:tcPr>
            <w:tcW w:w="648" w:type="dxa"/>
          </w:tcPr>
          <w:p w:rsidR="001B768C" w:rsidRPr="001B768C" w:rsidRDefault="001B768C" w:rsidP="002B2378">
            <w:pPr>
              <w:pStyle w:val="tabletitle1"/>
              <w:rPr>
                <w:rFonts w:hint="eastAsia"/>
              </w:rPr>
            </w:pPr>
            <w:r w:rsidRPr="001B768C">
              <w:rPr>
                <w:rFonts w:hint="eastAsia"/>
              </w:rPr>
              <w:t>No</w:t>
            </w:r>
          </w:p>
        </w:tc>
        <w:tc>
          <w:tcPr>
            <w:tcW w:w="2509" w:type="dxa"/>
          </w:tcPr>
          <w:p w:rsidR="001B768C" w:rsidRPr="001B768C" w:rsidRDefault="001B768C" w:rsidP="002B2378">
            <w:pPr>
              <w:pStyle w:val="tabletitle1"/>
              <w:rPr>
                <w:rFonts w:hint="eastAsia"/>
              </w:rPr>
            </w:pPr>
            <w:r w:rsidRPr="001B768C">
              <w:rPr>
                <w:rFonts w:hint="eastAsia"/>
              </w:rPr>
              <w:t>Class Name</w:t>
            </w:r>
          </w:p>
        </w:tc>
        <w:tc>
          <w:tcPr>
            <w:tcW w:w="5897" w:type="dxa"/>
          </w:tcPr>
          <w:p w:rsidR="001B768C" w:rsidRPr="001B768C" w:rsidRDefault="001B768C" w:rsidP="002B2378">
            <w:pPr>
              <w:pStyle w:val="tabletitle1"/>
              <w:rPr>
                <w:rFonts w:hint="eastAsia"/>
              </w:rPr>
            </w:pPr>
            <w:r w:rsidRPr="001B768C">
              <w:rPr>
                <w:rFonts w:hint="eastAsia"/>
              </w:rPr>
              <w:t>Description</w:t>
            </w:r>
          </w:p>
        </w:tc>
      </w:tr>
      <w:tr w:rsidR="001B768C" w:rsidRPr="001B768C">
        <w:trPr>
          <w:cnfStyle w:val="010000000000"/>
        </w:trPr>
        <w:tc>
          <w:tcPr>
            <w:tcW w:w="648" w:type="dxa"/>
          </w:tcPr>
          <w:p w:rsidR="001B768C" w:rsidRPr="001B768C" w:rsidRDefault="001B768C" w:rsidP="002B2378">
            <w:pPr>
              <w:pStyle w:val="tabletext1"/>
              <w:rPr>
                <w:rFonts w:hint="eastAsia"/>
              </w:rPr>
            </w:pPr>
            <w:r w:rsidRPr="001B768C">
              <w:rPr>
                <w:rFonts w:hint="eastAsia"/>
              </w:rPr>
              <w:t>01</w:t>
            </w:r>
          </w:p>
        </w:tc>
        <w:tc>
          <w:tcPr>
            <w:tcW w:w="2509" w:type="dxa"/>
          </w:tcPr>
          <w:p w:rsidR="001B768C" w:rsidRPr="002B2378" w:rsidRDefault="001B768C" w:rsidP="002B2378">
            <w:pPr>
              <w:pStyle w:val="tabletext1"/>
              <w:rPr>
                <w:rStyle w:val="description"/>
                <w:rFonts w:hint="eastAsia"/>
              </w:rPr>
            </w:pPr>
            <w:r w:rsidRPr="002B2378">
              <w:rPr>
                <w:rStyle w:val="description"/>
                <w:rFonts w:hint="eastAsia"/>
              </w:rPr>
              <w:t>&lt;Name of class&gt;</w:t>
            </w:r>
          </w:p>
        </w:tc>
        <w:tc>
          <w:tcPr>
            <w:tcW w:w="5897" w:type="dxa"/>
          </w:tcPr>
          <w:p w:rsidR="001B768C" w:rsidRPr="002B2378" w:rsidRDefault="001B768C" w:rsidP="002B2378">
            <w:pPr>
              <w:pStyle w:val="tabletext1"/>
              <w:rPr>
                <w:rStyle w:val="description"/>
                <w:rFonts w:hint="eastAsia"/>
              </w:rPr>
            </w:pPr>
            <w:r w:rsidRPr="002B2378">
              <w:rPr>
                <w:rStyle w:val="description"/>
                <w:rFonts w:hint="eastAsia"/>
              </w:rPr>
              <w:t>&lt;Brief description about class ex. One sentence to tell what the class is for, what does it encapsulate&gt;</w:t>
            </w:r>
          </w:p>
        </w:tc>
      </w:tr>
    </w:tbl>
    <w:p w:rsidR="001B768C" w:rsidRDefault="001B768C" w:rsidP="001B768C">
      <w:pPr>
        <w:pStyle w:val="Heading4"/>
        <w:rPr>
          <w:rFonts w:hint="eastAsia"/>
          <w:lang w:eastAsia="ja-JP"/>
        </w:rPr>
      </w:pPr>
      <w:bookmarkStart w:id="13" w:name="_Toc128798180"/>
      <w:r>
        <w:rPr>
          <w:rFonts w:hint="eastAsia"/>
        </w:rPr>
        <w:t>XXX class</w:t>
      </w:r>
      <w:bookmarkEnd w:id="13"/>
    </w:p>
    <w:p w:rsidR="001B768C" w:rsidRPr="001B768C" w:rsidRDefault="001B768C" w:rsidP="001B768C">
      <w:pPr>
        <w:rPr>
          <w:rStyle w:val="description"/>
          <w:rFonts w:hint="eastAsia"/>
        </w:rPr>
      </w:pPr>
      <w:r w:rsidRPr="001B768C">
        <w:rPr>
          <w:rStyle w:val="description"/>
        </w:rPr>
        <w:t>[</w:t>
      </w:r>
      <w:r w:rsidRPr="001B768C">
        <w:rPr>
          <w:rStyle w:val="description"/>
          <w:rFonts w:hint="eastAsia"/>
        </w:rPr>
        <w:t>Class description</w:t>
      </w:r>
      <w:r w:rsidRPr="001B768C">
        <w:rPr>
          <w:rStyle w:val="description"/>
        </w:rPr>
        <w:t>]</w:t>
      </w:r>
    </w:p>
    <w:p w:rsidR="001B768C" w:rsidRDefault="001B768C" w:rsidP="001B768C">
      <w:pPr>
        <w:pStyle w:val="ListBullet"/>
        <w:rPr>
          <w:rFonts w:hint="eastAsia"/>
          <w:lang w:eastAsia="ja-JP"/>
        </w:rPr>
      </w:pPr>
      <w:r>
        <w:rPr>
          <w:rFonts w:hint="eastAsia"/>
          <w:lang w:eastAsia="ja-JP"/>
        </w:rPr>
        <w:t>Attributes</w:t>
      </w:r>
    </w:p>
    <w:tbl>
      <w:tblPr>
        <w:tblStyle w:val="Table1"/>
        <w:tblW w:w="5134" w:type="pct"/>
        <w:tblLayout w:type="fixed"/>
        <w:tblLook w:val="01E0"/>
      </w:tblPr>
      <w:tblGrid>
        <w:gridCol w:w="552"/>
        <w:gridCol w:w="1339"/>
        <w:gridCol w:w="809"/>
        <w:gridCol w:w="1110"/>
        <w:gridCol w:w="1175"/>
        <w:gridCol w:w="4568"/>
      </w:tblGrid>
      <w:tr w:rsidR="001B768C" w:rsidRPr="001B768C">
        <w:trPr>
          <w:cnfStyle w:val="100000000000"/>
        </w:trPr>
        <w:tc>
          <w:tcPr>
            <w:tcW w:w="552" w:type="dxa"/>
          </w:tcPr>
          <w:p w:rsidR="001B768C" w:rsidRPr="001B768C" w:rsidRDefault="001B768C" w:rsidP="002B2378">
            <w:pPr>
              <w:pStyle w:val="tabletitle1"/>
              <w:rPr>
                <w:rFonts w:hint="eastAsia"/>
              </w:rPr>
            </w:pPr>
            <w:r w:rsidRPr="001B768C">
              <w:rPr>
                <w:rFonts w:hint="eastAsia"/>
              </w:rPr>
              <w:t>No</w:t>
            </w:r>
          </w:p>
        </w:tc>
        <w:tc>
          <w:tcPr>
            <w:tcW w:w="1339" w:type="dxa"/>
          </w:tcPr>
          <w:p w:rsidR="001B768C" w:rsidRPr="001B768C" w:rsidRDefault="001B768C" w:rsidP="002B2378">
            <w:pPr>
              <w:pStyle w:val="tabletitle1"/>
              <w:rPr>
                <w:rFonts w:hint="eastAsia"/>
              </w:rPr>
            </w:pPr>
            <w:r w:rsidRPr="001B768C">
              <w:rPr>
                <w:rFonts w:hint="eastAsia"/>
              </w:rPr>
              <w:t>Attribute</w:t>
            </w:r>
          </w:p>
        </w:tc>
        <w:tc>
          <w:tcPr>
            <w:tcW w:w="809" w:type="dxa"/>
          </w:tcPr>
          <w:p w:rsidR="001B768C" w:rsidRPr="001B768C" w:rsidRDefault="001B768C" w:rsidP="002B2378">
            <w:pPr>
              <w:pStyle w:val="tabletitle1"/>
              <w:rPr>
                <w:rFonts w:hint="eastAsia"/>
              </w:rPr>
            </w:pPr>
            <w:r w:rsidRPr="001B768C">
              <w:rPr>
                <w:rFonts w:hint="eastAsia"/>
              </w:rPr>
              <w:t>Type</w:t>
            </w:r>
          </w:p>
        </w:tc>
        <w:tc>
          <w:tcPr>
            <w:tcW w:w="1110" w:type="dxa"/>
          </w:tcPr>
          <w:p w:rsidR="001B768C" w:rsidRPr="001B768C" w:rsidRDefault="001B768C" w:rsidP="002B2378">
            <w:pPr>
              <w:pStyle w:val="tabletitle1"/>
              <w:rPr>
                <w:rFonts w:hint="eastAsia"/>
              </w:rPr>
            </w:pPr>
            <w:r w:rsidRPr="001B768C">
              <w:rPr>
                <w:rFonts w:hint="eastAsia"/>
              </w:rPr>
              <w:t>Default</w:t>
            </w:r>
          </w:p>
        </w:tc>
        <w:tc>
          <w:tcPr>
            <w:tcW w:w="1175" w:type="dxa"/>
          </w:tcPr>
          <w:p w:rsidR="001B768C" w:rsidRPr="001B768C" w:rsidRDefault="001B768C" w:rsidP="002B2378">
            <w:pPr>
              <w:pStyle w:val="tabletitle1"/>
              <w:rPr>
                <w:rFonts w:hint="eastAsia"/>
              </w:rPr>
            </w:pPr>
            <w:r w:rsidRPr="001B768C">
              <w:rPr>
                <w:rFonts w:hint="eastAsia"/>
              </w:rPr>
              <w:t>Note</w:t>
            </w:r>
          </w:p>
        </w:tc>
        <w:tc>
          <w:tcPr>
            <w:tcW w:w="4569" w:type="dxa"/>
          </w:tcPr>
          <w:p w:rsidR="001B768C" w:rsidRPr="001B768C" w:rsidRDefault="001B768C" w:rsidP="002B2378">
            <w:pPr>
              <w:pStyle w:val="tabletitle1"/>
              <w:rPr>
                <w:rFonts w:hint="eastAsia"/>
              </w:rPr>
            </w:pPr>
            <w:r w:rsidRPr="001B768C">
              <w:rPr>
                <w:rFonts w:hint="eastAsia"/>
              </w:rPr>
              <w:t>Description</w:t>
            </w:r>
          </w:p>
        </w:tc>
      </w:tr>
      <w:tr w:rsidR="001B768C" w:rsidRPr="001B768C">
        <w:tc>
          <w:tcPr>
            <w:tcW w:w="552" w:type="dxa"/>
          </w:tcPr>
          <w:p w:rsidR="001B768C" w:rsidRPr="001B768C" w:rsidRDefault="001B768C" w:rsidP="002B2378">
            <w:pPr>
              <w:pStyle w:val="tabletext1"/>
              <w:rPr>
                <w:rFonts w:hint="eastAsia"/>
              </w:rPr>
            </w:pPr>
            <w:r w:rsidRPr="001B768C">
              <w:rPr>
                <w:rFonts w:hint="eastAsia"/>
              </w:rPr>
              <w:t>01</w:t>
            </w:r>
          </w:p>
        </w:tc>
        <w:tc>
          <w:tcPr>
            <w:tcW w:w="1339" w:type="dxa"/>
          </w:tcPr>
          <w:p w:rsidR="001B768C" w:rsidRPr="002B2378" w:rsidRDefault="001B768C" w:rsidP="002B2378">
            <w:pPr>
              <w:pStyle w:val="tabletext1"/>
              <w:rPr>
                <w:rStyle w:val="description"/>
                <w:rFonts w:hint="eastAsia"/>
              </w:rPr>
            </w:pPr>
            <w:r w:rsidRPr="002B2378">
              <w:rPr>
                <w:rStyle w:val="description"/>
                <w:rFonts w:hint="eastAsia"/>
              </w:rPr>
              <w:t>&lt;Attribute name&gt;</w:t>
            </w:r>
          </w:p>
        </w:tc>
        <w:tc>
          <w:tcPr>
            <w:tcW w:w="809" w:type="dxa"/>
          </w:tcPr>
          <w:p w:rsidR="001B768C" w:rsidRPr="00075670" w:rsidRDefault="00075670" w:rsidP="002B2378">
            <w:pPr>
              <w:pStyle w:val="tabletext1"/>
              <w:rPr>
                <w:rStyle w:val="description"/>
                <w:rFonts w:hint="eastAsia"/>
              </w:rPr>
            </w:pPr>
            <w:r w:rsidRPr="00075670">
              <w:rPr>
                <w:rStyle w:val="description"/>
              </w:rPr>
              <w:t>&lt;I</w:t>
            </w:r>
            <w:r w:rsidR="001B768C" w:rsidRPr="00075670">
              <w:rPr>
                <w:rStyle w:val="description"/>
                <w:rFonts w:hint="eastAsia"/>
              </w:rPr>
              <w:t>nt</w:t>
            </w:r>
            <w:r w:rsidRPr="00075670">
              <w:rPr>
                <w:rStyle w:val="description"/>
              </w:rPr>
              <w:t>&gt;</w:t>
            </w:r>
          </w:p>
        </w:tc>
        <w:tc>
          <w:tcPr>
            <w:tcW w:w="1110" w:type="dxa"/>
          </w:tcPr>
          <w:p w:rsidR="001B768C" w:rsidRPr="00075670" w:rsidRDefault="001B768C" w:rsidP="002B2378">
            <w:pPr>
              <w:pStyle w:val="tabletext1"/>
              <w:rPr>
                <w:rStyle w:val="description"/>
                <w:rFonts w:hint="eastAsia"/>
              </w:rPr>
            </w:pPr>
          </w:p>
        </w:tc>
        <w:tc>
          <w:tcPr>
            <w:tcW w:w="1175" w:type="dxa"/>
          </w:tcPr>
          <w:p w:rsidR="001B768C" w:rsidRPr="00075670" w:rsidRDefault="00075670" w:rsidP="002B2378">
            <w:pPr>
              <w:pStyle w:val="tabletext1"/>
              <w:rPr>
                <w:rStyle w:val="description"/>
                <w:rFonts w:hint="eastAsia"/>
              </w:rPr>
            </w:pPr>
            <w:r w:rsidRPr="00075670">
              <w:rPr>
                <w:rStyle w:val="description"/>
              </w:rPr>
              <w:t>&lt;</w:t>
            </w:r>
            <w:r w:rsidR="001B768C" w:rsidRPr="00075670">
              <w:rPr>
                <w:rStyle w:val="description"/>
                <w:rFonts w:hint="eastAsia"/>
              </w:rPr>
              <w:t>Public/ Static</w:t>
            </w:r>
            <w:r w:rsidRPr="00075670">
              <w:rPr>
                <w:rStyle w:val="description"/>
              </w:rPr>
              <w:t>&gt;</w:t>
            </w:r>
          </w:p>
        </w:tc>
        <w:tc>
          <w:tcPr>
            <w:tcW w:w="4569" w:type="dxa"/>
          </w:tcPr>
          <w:p w:rsidR="001B768C" w:rsidRPr="002B2378" w:rsidRDefault="001B768C" w:rsidP="002B2378">
            <w:pPr>
              <w:pStyle w:val="tabletext1"/>
              <w:rPr>
                <w:rStyle w:val="description"/>
                <w:rFonts w:hint="eastAsia"/>
              </w:rPr>
            </w:pPr>
            <w:r w:rsidRPr="002B2378">
              <w:rPr>
                <w:rStyle w:val="description"/>
                <w:rFonts w:hint="eastAsia"/>
              </w:rPr>
              <w:t>&lt;Description of attribute&gt;</w:t>
            </w:r>
          </w:p>
        </w:tc>
      </w:tr>
      <w:tr w:rsidR="001B768C" w:rsidRPr="001B768C">
        <w:tc>
          <w:tcPr>
            <w:tcW w:w="552" w:type="dxa"/>
          </w:tcPr>
          <w:p w:rsidR="001B768C" w:rsidRPr="001B768C" w:rsidRDefault="001B768C" w:rsidP="002B2378">
            <w:pPr>
              <w:pStyle w:val="tabletext1"/>
              <w:rPr>
                <w:rFonts w:hint="eastAsia"/>
              </w:rPr>
            </w:pPr>
          </w:p>
        </w:tc>
        <w:tc>
          <w:tcPr>
            <w:tcW w:w="1339" w:type="dxa"/>
          </w:tcPr>
          <w:p w:rsidR="001B768C" w:rsidRPr="001B768C" w:rsidRDefault="001B768C" w:rsidP="002B2378">
            <w:pPr>
              <w:pStyle w:val="tabletext1"/>
              <w:rPr>
                <w:rFonts w:hint="eastAsia"/>
              </w:rPr>
            </w:pPr>
          </w:p>
        </w:tc>
        <w:tc>
          <w:tcPr>
            <w:tcW w:w="809" w:type="dxa"/>
          </w:tcPr>
          <w:p w:rsidR="001B768C" w:rsidRPr="001B768C" w:rsidRDefault="001B768C" w:rsidP="002B2378">
            <w:pPr>
              <w:pStyle w:val="tabletext1"/>
              <w:rPr>
                <w:rFonts w:hint="eastAsia"/>
              </w:rPr>
            </w:pPr>
          </w:p>
        </w:tc>
        <w:tc>
          <w:tcPr>
            <w:tcW w:w="1110" w:type="dxa"/>
          </w:tcPr>
          <w:p w:rsidR="001B768C" w:rsidRPr="001B768C" w:rsidRDefault="001B768C" w:rsidP="002B2378">
            <w:pPr>
              <w:pStyle w:val="tabletext1"/>
              <w:rPr>
                <w:rFonts w:hint="eastAsia"/>
              </w:rPr>
            </w:pPr>
          </w:p>
        </w:tc>
        <w:tc>
          <w:tcPr>
            <w:tcW w:w="1175" w:type="dxa"/>
          </w:tcPr>
          <w:p w:rsidR="001B768C" w:rsidRPr="001B768C" w:rsidRDefault="001B768C" w:rsidP="002B2378">
            <w:pPr>
              <w:pStyle w:val="tabletext1"/>
              <w:rPr>
                <w:rFonts w:hint="eastAsia"/>
              </w:rPr>
            </w:pPr>
          </w:p>
        </w:tc>
        <w:tc>
          <w:tcPr>
            <w:tcW w:w="4569" w:type="dxa"/>
          </w:tcPr>
          <w:p w:rsidR="001B768C" w:rsidRPr="001B768C" w:rsidRDefault="001B768C" w:rsidP="002B2378">
            <w:pPr>
              <w:pStyle w:val="tabletext1"/>
              <w:rPr>
                <w:rFonts w:hint="eastAsia"/>
              </w:rPr>
            </w:pPr>
          </w:p>
        </w:tc>
      </w:tr>
      <w:tr w:rsidR="001B768C" w:rsidRPr="001B768C">
        <w:trPr>
          <w:cnfStyle w:val="010000000000"/>
        </w:trPr>
        <w:tc>
          <w:tcPr>
            <w:tcW w:w="552" w:type="dxa"/>
          </w:tcPr>
          <w:p w:rsidR="001B768C" w:rsidRPr="001B768C" w:rsidRDefault="001B768C" w:rsidP="002B2378">
            <w:pPr>
              <w:pStyle w:val="tabletext1"/>
              <w:rPr>
                <w:rFonts w:hint="eastAsia"/>
              </w:rPr>
            </w:pPr>
          </w:p>
        </w:tc>
        <w:tc>
          <w:tcPr>
            <w:tcW w:w="1339" w:type="dxa"/>
          </w:tcPr>
          <w:p w:rsidR="001B768C" w:rsidRPr="001B768C" w:rsidRDefault="001B768C" w:rsidP="002B2378">
            <w:pPr>
              <w:pStyle w:val="tabletext1"/>
              <w:rPr>
                <w:rFonts w:hint="eastAsia"/>
              </w:rPr>
            </w:pPr>
          </w:p>
        </w:tc>
        <w:tc>
          <w:tcPr>
            <w:tcW w:w="809" w:type="dxa"/>
          </w:tcPr>
          <w:p w:rsidR="001B768C" w:rsidRPr="001B768C" w:rsidRDefault="001B768C" w:rsidP="002B2378">
            <w:pPr>
              <w:pStyle w:val="tabletext1"/>
              <w:rPr>
                <w:rFonts w:hint="eastAsia"/>
              </w:rPr>
            </w:pPr>
          </w:p>
        </w:tc>
        <w:tc>
          <w:tcPr>
            <w:tcW w:w="1110" w:type="dxa"/>
          </w:tcPr>
          <w:p w:rsidR="001B768C" w:rsidRPr="001B768C" w:rsidRDefault="001B768C" w:rsidP="002B2378">
            <w:pPr>
              <w:pStyle w:val="tabletext1"/>
              <w:rPr>
                <w:rFonts w:hint="eastAsia"/>
              </w:rPr>
            </w:pPr>
          </w:p>
        </w:tc>
        <w:tc>
          <w:tcPr>
            <w:tcW w:w="1175" w:type="dxa"/>
          </w:tcPr>
          <w:p w:rsidR="001B768C" w:rsidRPr="001B768C" w:rsidRDefault="001B768C" w:rsidP="002B2378">
            <w:pPr>
              <w:pStyle w:val="tabletext1"/>
              <w:rPr>
                <w:rFonts w:hint="eastAsia"/>
              </w:rPr>
            </w:pPr>
          </w:p>
        </w:tc>
        <w:tc>
          <w:tcPr>
            <w:tcW w:w="4569" w:type="dxa"/>
          </w:tcPr>
          <w:p w:rsidR="001B768C" w:rsidRPr="001B768C" w:rsidRDefault="001B768C" w:rsidP="002B2378">
            <w:pPr>
              <w:pStyle w:val="tabletext1"/>
              <w:rPr>
                <w:rFonts w:hint="eastAsia"/>
              </w:rPr>
            </w:pPr>
          </w:p>
        </w:tc>
      </w:tr>
    </w:tbl>
    <w:p w:rsidR="001B768C" w:rsidRDefault="001B768C" w:rsidP="001B768C">
      <w:pPr>
        <w:pStyle w:val="ListBullet"/>
        <w:rPr>
          <w:rFonts w:hint="eastAsia"/>
          <w:lang w:eastAsia="ja-JP"/>
        </w:rPr>
      </w:pPr>
      <w:r>
        <w:rPr>
          <w:rFonts w:hint="eastAsia"/>
          <w:lang w:eastAsia="ja-JP"/>
        </w:rPr>
        <w:t>Methods</w:t>
      </w:r>
    </w:p>
    <w:tbl>
      <w:tblPr>
        <w:tblStyle w:val="Table1"/>
        <w:tblW w:w="5000" w:type="pct"/>
        <w:tblLayout w:type="fixed"/>
        <w:tblLook w:val="01E0"/>
      </w:tblPr>
      <w:tblGrid>
        <w:gridCol w:w="928"/>
        <w:gridCol w:w="2143"/>
        <w:gridCol w:w="6233"/>
      </w:tblGrid>
      <w:tr w:rsidR="001B768C" w:rsidRPr="001B768C">
        <w:trPr>
          <w:cnfStyle w:val="100000000000"/>
        </w:trPr>
        <w:tc>
          <w:tcPr>
            <w:tcW w:w="903" w:type="dxa"/>
          </w:tcPr>
          <w:p w:rsidR="001B768C" w:rsidRPr="001B768C" w:rsidRDefault="001B768C" w:rsidP="005C075E">
            <w:pPr>
              <w:pStyle w:val="tabletitle1"/>
              <w:rPr>
                <w:rFonts w:hint="eastAsia"/>
              </w:rPr>
            </w:pPr>
            <w:r w:rsidRPr="001B768C">
              <w:rPr>
                <w:rFonts w:hint="eastAsia"/>
              </w:rPr>
              <w:t>No</w:t>
            </w:r>
          </w:p>
        </w:tc>
        <w:tc>
          <w:tcPr>
            <w:tcW w:w="2085" w:type="dxa"/>
          </w:tcPr>
          <w:p w:rsidR="001B768C" w:rsidRPr="001B768C" w:rsidRDefault="001B768C" w:rsidP="005C075E">
            <w:pPr>
              <w:pStyle w:val="tabletitle1"/>
              <w:rPr>
                <w:rFonts w:hint="eastAsia"/>
              </w:rPr>
            </w:pPr>
            <w:r w:rsidRPr="001B768C">
              <w:rPr>
                <w:rFonts w:hint="eastAsia"/>
              </w:rPr>
              <w:t>Method</w:t>
            </w:r>
          </w:p>
        </w:tc>
        <w:tc>
          <w:tcPr>
            <w:tcW w:w="6066" w:type="dxa"/>
          </w:tcPr>
          <w:p w:rsidR="001B768C" w:rsidRPr="001B768C" w:rsidRDefault="001B768C" w:rsidP="005C075E">
            <w:pPr>
              <w:pStyle w:val="tabletitle1"/>
              <w:rPr>
                <w:rFonts w:hint="eastAsia"/>
              </w:rPr>
            </w:pPr>
            <w:r w:rsidRPr="001B768C">
              <w:rPr>
                <w:rFonts w:hint="eastAsia"/>
              </w:rPr>
              <w:t>Description</w:t>
            </w:r>
          </w:p>
        </w:tc>
      </w:tr>
      <w:tr w:rsidR="001B768C" w:rsidRPr="001B768C">
        <w:tc>
          <w:tcPr>
            <w:tcW w:w="903" w:type="dxa"/>
          </w:tcPr>
          <w:p w:rsidR="001B768C" w:rsidRPr="001B768C" w:rsidRDefault="001B768C" w:rsidP="002B2378">
            <w:pPr>
              <w:pStyle w:val="tabletext1"/>
              <w:rPr>
                <w:rFonts w:hint="eastAsia"/>
              </w:rPr>
            </w:pPr>
            <w:r w:rsidRPr="001B768C">
              <w:rPr>
                <w:rFonts w:hint="eastAsia"/>
              </w:rPr>
              <w:t>01</w:t>
            </w:r>
          </w:p>
        </w:tc>
        <w:tc>
          <w:tcPr>
            <w:tcW w:w="2085" w:type="dxa"/>
          </w:tcPr>
          <w:p w:rsidR="001B768C" w:rsidRPr="002B2378" w:rsidRDefault="001B768C" w:rsidP="002B2378">
            <w:pPr>
              <w:pStyle w:val="tabletext1"/>
              <w:rPr>
                <w:rStyle w:val="description"/>
                <w:rFonts w:hint="eastAsia"/>
              </w:rPr>
            </w:pPr>
            <w:r w:rsidRPr="002B2378">
              <w:rPr>
                <w:rStyle w:val="description"/>
                <w:rFonts w:hint="eastAsia"/>
              </w:rPr>
              <w:t>&lt;method name&gt;</w:t>
            </w:r>
          </w:p>
        </w:tc>
        <w:tc>
          <w:tcPr>
            <w:tcW w:w="6066" w:type="dxa"/>
          </w:tcPr>
          <w:p w:rsidR="001B768C" w:rsidRPr="002B2378" w:rsidRDefault="001B768C" w:rsidP="002B2378">
            <w:pPr>
              <w:pStyle w:val="tabletext1"/>
              <w:rPr>
                <w:rStyle w:val="description"/>
                <w:rFonts w:hint="eastAsia"/>
              </w:rPr>
            </w:pPr>
            <w:r w:rsidRPr="002B2378">
              <w:rPr>
                <w:rStyle w:val="description"/>
                <w:rFonts w:hint="eastAsia"/>
              </w:rPr>
              <w:t>&lt;brief description of method. can be one sentence tell what the method does&gt;</w:t>
            </w:r>
          </w:p>
        </w:tc>
      </w:tr>
      <w:tr w:rsidR="001B768C" w:rsidRPr="001B768C">
        <w:tc>
          <w:tcPr>
            <w:tcW w:w="903" w:type="dxa"/>
          </w:tcPr>
          <w:p w:rsidR="001B768C" w:rsidRPr="001B768C" w:rsidRDefault="001B768C" w:rsidP="002B2378">
            <w:pPr>
              <w:pStyle w:val="tabletext1"/>
              <w:rPr>
                <w:rFonts w:hint="eastAsia"/>
              </w:rPr>
            </w:pPr>
          </w:p>
        </w:tc>
        <w:tc>
          <w:tcPr>
            <w:tcW w:w="2085" w:type="dxa"/>
          </w:tcPr>
          <w:p w:rsidR="001B768C" w:rsidRPr="001B768C" w:rsidRDefault="001B768C" w:rsidP="002B2378">
            <w:pPr>
              <w:pStyle w:val="tabletext1"/>
              <w:rPr>
                <w:rFonts w:hint="eastAsia"/>
              </w:rPr>
            </w:pPr>
          </w:p>
        </w:tc>
        <w:tc>
          <w:tcPr>
            <w:tcW w:w="6066" w:type="dxa"/>
          </w:tcPr>
          <w:p w:rsidR="001B768C" w:rsidRPr="001B768C" w:rsidRDefault="001B768C" w:rsidP="002B2378">
            <w:pPr>
              <w:pStyle w:val="tabletext1"/>
              <w:rPr>
                <w:rFonts w:hint="eastAsia"/>
              </w:rPr>
            </w:pPr>
          </w:p>
        </w:tc>
      </w:tr>
      <w:tr w:rsidR="001B768C" w:rsidRPr="001B768C">
        <w:trPr>
          <w:cnfStyle w:val="010000000000"/>
        </w:trPr>
        <w:tc>
          <w:tcPr>
            <w:tcW w:w="903" w:type="dxa"/>
          </w:tcPr>
          <w:p w:rsidR="001B768C" w:rsidRPr="001B768C" w:rsidRDefault="001B768C" w:rsidP="002B2378">
            <w:pPr>
              <w:pStyle w:val="tabletext1"/>
              <w:rPr>
                <w:rFonts w:hint="eastAsia"/>
              </w:rPr>
            </w:pPr>
          </w:p>
        </w:tc>
        <w:tc>
          <w:tcPr>
            <w:tcW w:w="2085" w:type="dxa"/>
          </w:tcPr>
          <w:p w:rsidR="001B768C" w:rsidRPr="001B768C" w:rsidRDefault="001B768C" w:rsidP="002B2378">
            <w:pPr>
              <w:pStyle w:val="tabletext1"/>
              <w:rPr>
                <w:rFonts w:hint="eastAsia"/>
              </w:rPr>
            </w:pPr>
          </w:p>
        </w:tc>
        <w:tc>
          <w:tcPr>
            <w:tcW w:w="6066" w:type="dxa"/>
          </w:tcPr>
          <w:p w:rsidR="001B768C" w:rsidRPr="001B768C" w:rsidRDefault="001B768C" w:rsidP="002B2378">
            <w:pPr>
              <w:pStyle w:val="tabletext1"/>
              <w:rPr>
                <w:rFonts w:hint="eastAsia"/>
              </w:rPr>
            </w:pPr>
          </w:p>
        </w:tc>
      </w:tr>
    </w:tbl>
    <w:p w:rsidR="001B768C" w:rsidRDefault="001B768C" w:rsidP="001B768C">
      <w:pPr>
        <w:pStyle w:val="ListBullet"/>
        <w:rPr>
          <w:rFonts w:hint="eastAsia"/>
          <w:lang w:eastAsia="ja-JP"/>
        </w:rPr>
      </w:pPr>
      <w:r>
        <w:rPr>
          <w:rFonts w:hint="eastAsia"/>
        </w:rPr>
        <w:t>xxxx method</w:t>
      </w:r>
    </w:p>
    <w:p w:rsidR="001B768C" w:rsidRPr="002B2378" w:rsidRDefault="001B768C" w:rsidP="002B2378">
      <w:pPr>
        <w:rPr>
          <w:rStyle w:val="description"/>
          <w:rFonts w:hint="eastAsia"/>
        </w:rPr>
      </w:pPr>
      <w:r w:rsidRPr="002B2378">
        <w:rPr>
          <w:rStyle w:val="description"/>
        </w:rPr>
        <w:t>[</w:t>
      </w:r>
      <w:r w:rsidRPr="002B2378">
        <w:rPr>
          <w:rStyle w:val="description"/>
          <w:rFonts w:hint="eastAsia"/>
        </w:rPr>
        <w:t>Method declaration</w:t>
      </w:r>
      <w:r w:rsidRPr="002B2378">
        <w:rPr>
          <w:rStyle w:val="description"/>
        </w:rPr>
        <w:t>]</w:t>
      </w:r>
    </w:p>
    <w:p w:rsidR="001B768C" w:rsidRPr="002B2378" w:rsidRDefault="001B768C" w:rsidP="002B2378">
      <w:pPr>
        <w:rPr>
          <w:rStyle w:val="description"/>
          <w:rFonts w:hint="eastAsia"/>
        </w:rPr>
      </w:pPr>
      <w:r w:rsidRPr="002B2378">
        <w:rPr>
          <w:rStyle w:val="description"/>
        </w:rPr>
        <w:t>[</w:t>
      </w:r>
      <w:r w:rsidRPr="002B2378">
        <w:rPr>
          <w:rStyle w:val="description"/>
          <w:rFonts w:hint="eastAsia"/>
        </w:rPr>
        <w:t>method description, it must be compliance with the brief description in the upper class list</w:t>
      </w:r>
      <w:r w:rsidRPr="002B2378">
        <w:rPr>
          <w:rStyle w:val="description"/>
        </w:rPr>
        <w:t>]</w:t>
      </w:r>
    </w:p>
    <w:p w:rsidR="001B768C" w:rsidRDefault="001B768C" w:rsidP="001B768C">
      <w:pPr>
        <w:pStyle w:val="ListBullet"/>
        <w:rPr>
          <w:rFonts w:hint="eastAsia"/>
          <w:lang w:eastAsia="ja-JP"/>
        </w:rPr>
      </w:pPr>
      <w:r>
        <w:rPr>
          <w:rFonts w:hint="eastAsia"/>
        </w:rPr>
        <w:t>Parameters</w:t>
      </w:r>
      <w:r>
        <w:rPr>
          <w:rFonts w:hint="eastAsia"/>
          <w:lang w:eastAsia="ja-JP"/>
        </w:rPr>
        <w:t xml:space="preserve"> &amp; return</w:t>
      </w:r>
    </w:p>
    <w:tbl>
      <w:tblPr>
        <w:tblStyle w:val="Table1"/>
        <w:tblW w:w="5000" w:type="pct"/>
        <w:tblLayout w:type="fixed"/>
        <w:tblLook w:val="01E0"/>
      </w:tblPr>
      <w:tblGrid>
        <w:gridCol w:w="561"/>
        <w:gridCol w:w="1317"/>
        <w:gridCol w:w="822"/>
        <w:gridCol w:w="925"/>
        <w:gridCol w:w="1295"/>
        <w:gridCol w:w="4384"/>
      </w:tblGrid>
      <w:tr w:rsidR="001B768C" w:rsidRPr="001B768C">
        <w:trPr>
          <w:cnfStyle w:val="100000000000"/>
        </w:trPr>
        <w:tc>
          <w:tcPr>
            <w:tcW w:w="546" w:type="dxa"/>
          </w:tcPr>
          <w:p w:rsidR="001B768C" w:rsidRPr="001B768C" w:rsidRDefault="001B768C" w:rsidP="002B2378">
            <w:pPr>
              <w:pStyle w:val="tabletitle1"/>
              <w:rPr>
                <w:rFonts w:hint="eastAsia"/>
              </w:rPr>
            </w:pPr>
            <w:r w:rsidRPr="001B768C">
              <w:rPr>
                <w:rFonts w:hint="eastAsia"/>
              </w:rPr>
              <w:t>No</w:t>
            </w:r>
          </w:p>
        </w:tc>
        <w:tc>
          <w:tcPr>
            <w:tcW w:w="1282" w:type="dxa"/>
          </w:tcPr>
          <w:p w:rsidR="001B768C" w:rsidRPr="001B768C" w:rsidRDefault="001B768C" w:rsidP="002B2378">
            <w:pPr>
              <w:pStyle w:val="tabletitle1"/>
              <w:rPr>
                <w:rFonts w:hint="eastAsia"/>
              </w:rPr>
            </w:pPr>
            <w:r w:rsidRPr="001B768C">
              <w:rPr>
                <w:rFonts w:hint="eastAsia"/>
              </w:rPr>
              <w:t>Parameter</w:t>
            </w:r>
          </w:p>
        </w:tc>
        <w:tc>
          <w:tcPr>
            <w:tcW w:w="800" w:type="dxa"/>
          </w:tcPr>
          <w:p w:rsidR="001B768C" w:rsidRPr="001B768C" w:rsidRDefault="001B768C" w:rsidP="002B2378">
            <w:pPr>
              <w:pStyle w:val="tabletitle1"/>
              <w:rPr>
                <w:rFonts w:hint="eastAsia"/>
              </w:rPr>
            </w:pPr>
            <w:r w:rsidRPr="001B768C">
              <w:rPr>
                <w:rFonts w:hint="eastAsia"/>
              </w:rPr>
              <w:t>Type</w:t>
            </w:r>
          </w:p>
        </w:tc>
        <w:tc>
          <w:tcPr>
            <w:tcW w:w="900" w:type="dxa"/>
          </w:tcPr>
          <w:p w:rsidR="001B768C" w:rsidRPr="001B768C" w:rsidRDefault="001B768C" w:rsidP="002B2378">
            <w:pPr>
              <w:pStyle w:val="tabletitle1"/>
              <w:rPr>
                <w:rFonts w:hint="eastAsia"/>
              </w:rPr>
            </w:pPr>
            <w:r w:rsidRPr="001B768C">
              <w:rPr>
                <w:rFonts w:hint="eastAsia"/>
              </w:rPr>
              <w:t>In/out</w:t>
            </w:r>
          </w:p>
        </w:tc>
        <w:tc>
          <w:tcPr>
            <w:tcW w:w="1260" w:type="dxa"/>
          </w:tcPr>
          <w:p w:rsidR="001B768C" w:rsidRPr="001B768C" w:rsidRDefault="001B768C" w:rsidP="002B2378">
            <w:pPr>
              <w:pStyle w:val="tabletitle1"/>
              <w:rPr>
                <w:rFonts w:hint="eastAsia"/>
              </w:rPr>
            </w:pPr>
            <w:r w:rsidRPr="001B768C">
              <w:rPr>
                <w:rFonts w:hint="eastAsia"/>
              </w:rPr>
              <w:t>Default</w:t>
            </w:r>
          </w:p>
        </w:tc>
        <w:tc>
          <w:tcPr>
            <w:tcW w:w="4266" w:type="dxa"/>
          </w:tcPr>
          <w:p w:rsidR="001B768C" w:rsidRPr="001B768C" w:rsidRDefault="001B768C" w:rsidP="002B2378">
            <w:pPr>
              <w:pStyle w:val="tabletitle1"/>
              <w:rPr>
                <w:rFonts w:hint="eastAsia"/>
              </w:rPr>
            </w:pPr>
            <w:r w:rsidRPr="001B768C">
              <w:rPr>
                <w:rFonts w:hint="eastAsia"/>
              </w:rPr>
              <w:t>Description</w:t>
            </w:r>
          </w:p>
        </w:tc>
      </w:tr>
      <w:tr w:rsidR="001B768C" w:rsidRPr="001B768C">
        <w:tc>
          <w:tcPr>
            <w:tcW w:w="546" w:type="dxa"/>
          </w:tcPr>
          <w:p w:rsidR="001B768C" w:rsidRPr="001B768C" w:rsidRDefault="001B768C" w:rsidP="005C075E">
            <w:pPr>
              <w:pStyle w:val="tabletext1"/>
              <w:rPr>
                <w:rFonts w:hint="eastAsia"/>
              </w:rPr>
            </w:pPr>
            <w:r w:rsidRPr="001B768C">
              <w:rPr>
                <w:rFonts w:hint="eastAsia"/>
              </w:rPr>
              <w:t>01</w:t>
            </w:r>
          </w:p>
        </w:tc>
        <w:tc>
          <w:tcPr>
            <w:tcW w:w="1282" w:type="dxa"/>
          </w:tcPr>
          <w:p w:rsidR="001B768C" w:rsidRPr="005C075E" w:rsidRDefault="002B2378" w:rsidP="005C075E">
            <w:pPr>
              <w:pStyle w:val="tabletext1"/>
              <w:rPr>
                <w:rStyle w:val="description"/>
                <w:rFonts w:hint="eastAsia"/>
              </w:rPr>
            </w:pPr>
            <w:r w:rsidRPr="005C075E">
              <w:rPr>
                <w:rStyle w:val="description"/>
              </w:rPr>
              <w:t>&lt;</w:t>
            </w:r>
            <w:r w:rsidR="001B768C" w:rsidRPr="005C075E">
              <w:rPr>
                <w:rStyle w:val="description"/>
                <w:rFonts w:hint="eastAsia"/>
              </w:rPr>
              <w:t>parameter name</w:t>
            </w:r>
            <w:r w:rsidRPr="005C075E">
              <w:rPr>
                <w:rStyle w:val="description"/>
              </w:rPr>
              <w:t>&gt;</w:t>
            </w:r>
          </w:p>
        </w:tc>
        <w:tc>
          <w:tcPr>
            <w:tcW w:w="800" w:type="dxa"/>
          </w:tcPr>
          <w:p w:rsidR="001B768C" w:rsidRPr="005C075E" w:rsidRDefault="001B768C" w:rsidP="005C075E">
            <w:pPr>
              <w:pStyle w:val="tabletext1"/>
              <w:rPr>
                <w:rStyle w:val="description"/>
                <w:rFonts w:hint="eastAsia"/>
              </w:rPr>
            </w:pPr>
          </w:p>
        </w:tc>
        <w:tc>
          <w:tcPr>
            <w:tcW w:w="900" w:type="dxa"/>
          </w:tcPr>
          <w:p w:rsidR="001B768C" w:rsidRPr="005C075E" w:rsidRDefault="001B768C" w:rsidP="005C075E">
            <w:pPr>
              <w:pStyle w:val="tabletext1"/>
              <w:rPr>
                <w:rStyle w:val="description"/>
                <w:rFonts w:hint="eastAsia"/>
              </w:rPr>
            </w:pPr>
          </w:p>
        </w:tc>
        <w:tc>
          <w:tcPr>
            <w:tcW w:w="1260" w:type="dxa"/>
          </w:tcPr>
          <w:p w:rsidR="001B768C" w:rsidRPr="005C075E" w:rsidRDefault="001B768C" w:rsidP="005C075E">
            <w:pPr>
              <w:pStyle w:val="tabletext1"/>
              <w:rPr>
                <w:rStyle w:val="description"/>
                <w:rFonts w:hint="eastAsia"/>
              </w:rPr>
            </w:pPr>
          </w:p>
        </w:tc>
        <w:tc>
          <w:tcPr>
            <w:tcW w:w="4266" w:type="dxa"/>
          </w:tcPr>
          <w:p w:rsidR="001B768C" w:rsidRPr="005C075E" w:rsidRDefault="001B768C" w:rsidP="005C075E">
            <w:pPr>
              <w:pStyle w:val="tabletext1"/>
              <w:rPr>
                <w:rStyle w:val="description"/>
                <w:rFonts w:hint="eastAsia"/>
              </w:rPr>
            </w:pPr>
            <w:r w:rsidRPr="005C075E">
              <w:rPr>
                <w:rStyle w:val="description"/>
                <w:rFonts w:hint="eastAsia"/>
              </w:rPr>
              <w:t>&lt;Description of parameter, special criteria such as boundary should be stated&gt;</w:t>
            </w:r>
          </w:p>
        </w:tc>
      </w:tr>
      <w:tr w:rsidR="001B768C" w:rsidRPr="001B768C">
        <w:tc>
          <w:tcPr>
            <w:tcW w:w="546" w:type="dxa"/>
          </w:tcPr>
          <w:p w:rsidR="001B768C" w:rsidRPr="001B768C" w:rsidRDefault="001B768C" w:rsidP="005C075E">
            <w:pPr>
              <w:pStyle w:val="tabletext1"/>
              <w:rPr>
                <w:rFonts w:hint="eastAsia"/>
              </w:rPr>
            </w:pPr>
          </w:p>
        </w:tc>
        <w:tc>
          <w:tcPr>
            <w:tcW w:w="1282" w:type="dxa"/>
          </w:tcPr>
          <w:p w:rsidR="001B768C" w:rsidRPr="001B768C" w:rsidRDefault="001B768C" w:rsidP="005C075E">
            <w:pPr>
              <w:pStyle w:val="tabletext1"/>
              <w:rPr>
                <w:rFonts w:hint="eastAsia"/>
              </w:rPr>
            </w:pPr>
          </w:p>
        </w:tc>
        <w:tc>
          <w:tcPr>
            <w:tcW w:w="800" w:type="dxa"/>
          </w:tcPr>
          <w:p w:rsidR="001B768C" w:rsidRPr="001B768C" w:rsidRDefault="001B768C" w:rsidP="005C075E">
            <w:pPr>
              <w:pStyle w:val="tabletext1"/>
              <w:rPr>
                <w:rFonts w:hint="eastAsia"/>
              </w:rPr>
            </w:pPr>
          </w:p>
        </w:tc>
        <w:tc>
          <w:tcPr>
            <w:tcW w:w="900" w:type="dxa"/>
          </w:tcPr>
          <w:p w:rsidR="001B768C" w:rsidRPr="001B768C" w:rsidRDefault="001B768C" w:rsidP="005C075E">
            <w:pPr>
              <w:pStyle w:val="tabletext1"/>
              <w:rPr>
                <w:rFonts w:hint="eastAsia"/>
              </w:rPr>
            </w:pPr>
          </w:p>
        </w:tc>
        <w:tc>
          <w:tcPr>
            <w:tcW w:w="1260" w:type="dxa"/>
          </w:tcPr>
          <w:p w:rsidR="001B768C" w:rsidRPr="001B768C" w:rsidRDefault="001B768C" w:rsidP="005C075E">
            <w:pPr>
              <w:pStyle w:val="tabletext1"/>
              <w:rPr>
                <w:rFonts w:hint="eastAsia"/>
              </w:rPr>
            </w:pPr>
          </w:p>
        </w:tc>
        <w:tc>
          <w:tcPr>
            <w:tcW w:w="4266" w:type="dxa"/>
          </w:tcPr>
          <w:p w:rsidR="001B768C" w:rsidRPr="001B768C" w:rsidRDefault="001B768C" w:rsidP="005C075E">
            <w:pPr>
              <w:pStyle w:val="tabletext1"/>
              <w:rPr>
                <w:rFonts w:hint="eastAsia"/>
              </w:rPr>
            </w:pPr>
          </w:p>
        </w:tc>
      </w:tr>
      <w:tr w:rsidR="001B768C" w:rsidRPr="001B768C">
        <w:trPr>
          <w:cnfStyle w:val="010000000000"/>
        </w:trPr>
        <w:tc>
          <w:tcPr>
            <w:tcW w:w="546" w:type="dxa"/>
          </w:tcPr>
          <w:p w:rsidR="001B768C" w:rsidRPr="001B768C" w:rsidRDefault="001B768C" w:rsidP="005C075E">
            <w:pPr>
              <w:pStyle w:val="tabletext1"/>
              <w:rPr>
                <w:rFonts w:hint="eastAsia"/>
              </w:rPr>
            </w:pPr>
          </w:p>
        </w:tc>
        <w:tc>
          <w:tcPr>
            <w:tcW w:w="1282" w:type="dxa"/>
          </w:tcPr>
          <w:p w:rsidR="001B768C" w:rsidRPr="001B768C" w:rsidRDefault="001B768C" w:rsidP="005C075E">
            <w:pPr>
              <w:pStyle w:val="tabletext1"/>
              <w:rPr>
                <w:rFonts w:hint="eastAsia"/>
              </w:rPr>
            </w:pPr>
          </w:p>
        </w:tc>
        <w:tc>
          <w:tcPr>
            <w:tcW w:w="800" w:type="dxa"/>
          </w:tcPr>
          <w:p w:rsidR="001B768C" w:rsidRPr="001B768C" w:rsidRDefault="001B768C" w:rsidP="005C075E">
            <w:pPr>
              <w:pStyle w:val="tabletext1"/>
              <w:rPr>
                <w:rFonts w:hint="eastAsia"/>
              </w:rPr>
            </w:pPr>
          </w:p>
        </w:tc>
        <w:tc>
          <w:tcPr>
            <w:tcW w:w="900" w:type="dxa"/>
          </w:tcPr>
          <w:p w:rsidR="001B768C" w:rsidRPr="001B768C" w:rsidRDefault="001B768C" w:rsidP="005C075E">
            <w:pPr>
              <w:pStyle w:val="tabletext1"/>
              <w:rPr>
                <w:rFonts w:hint="eastAsia"/>
              </w:rPr>
            </w:pPr>
          </w:p>
        </w:tc>
        <w:tc>
          <w:tcPr>
            <w:tcW w:w="1260" w:type="dxa"/>
          </w:tcPr>
          <w:p w:rsidR="001B768C" w:rsidRPr="001B768C" w:rsidRDefault="001B768C" w:rsidP="005C075E">
            <w:pPr>
              <w:pStyle w:val="tabletext1"/>
              <w:rPr>
                <w:rFonts w:hint="eastAsia"/>
              </w:rPr>
            </w:pPr>
          </w:p>
        </w:tc>
        <w:tc>
          <w:tcPr>
            <w:tcW w:w="4266" w:type="dxa"/>
          </w:tcPr>
          <w:p w:rsidR="001B768C" w:rsidRPr="001B768C" w:rsidRDefault="001B768C" w:rsidP="005C075E">
            <w:pPr>
              <w:pStyle w:val="tabletext1"/>
              <w:rPr>
                <w:rFonts w:hint="eastAsia"/>
              </w:rPr>
            </w:pPr>
          </w:p>
        </w:tc>
      </w:tr>
    </w:tbl>
    <w:p w:rsidR="001B768C" w:rsidRDefault="001B768C" w:rsidP="001B768C">
      <w:pPr>
        <w:pStyle w:val="ListBullet"/>
        <w:rPr>
          <w:rFonts w:hint="eastAsia"/>
        </w:rPr>
      </w:pPr>
      <w:r>
        <w:rPr>
          <w:rFonts w:hint="eastAsia"/>
        </w:rPr>
        <w:t>Implementation</w:t>
      </w:r>
    </w:p>
    <w:p w:rsidR="001B768C" w:rsidRPr="002B2378" w:rsidRDefault="001B768C" w:rsidP="002B2378">
      <w:pPr>
        <w:rPr>
          <w:rStyle w:val="description"/>
          <w:rFonts w:hint="eastAsia"/>
        </w:rPr>
      </w:pPr>
      <w:r w:rsidRPr="002B2378">
        <w:rPr>
          <w:rStyle w:val="description"/>
        </w:rPr>
        <w:lastRenderedPageBreak/>
        <w:t>[</w:t>
      </w:r>
      <w:r w:rsidRPr="002B2378">
        <w:rPr>
          <w:rStyle w:val="description"/>
          <w:rFonts w:hint="eastAsia"/>
        </w:rPr>
        <w:t xml:space="preserve">How to implement the method, it can be in </w:t>
      </w:r>
      <w:r w:rsidRPr="002B2378">
        <w:rPr>
          <w:rStyle w:val="description"/>
        </w:rPr>
        <w:t>pseudo</w:t>
      </w:r>
      <w:r w:rsidRPr="002B2378">
        <w:rPr>
          <w:rStyle w:val="description"/>
          <w:rFonts w:hint="eastAsia"/>
        </w:rPr>
        <w:t xml:space="preserve"> code or activity diagram or just words</w:t>
      </w:r>
      <w:r w:rsidRPr="002B2378">
        <w:rPr>
          <w:rStyle w:val="description"/>
        </w:rPr>
        <w:t>]</w:t>
      </w:r>
    </w:p>
    <w:p w:rsidR="001B768C" w:rsidRDefault="001B768C" w:rsidP="001B768C">
      <w:pPr>
        <w:pStyle w:val="Heading3"/>
        <w:rPr>
          <w:rFonts w:hint="eastAsia"/>
          <w:lang w:eastAsia="ja-JP"/>
        </w:rPr>
      </w:pPr>
      <w:bookmarkStart w:id="14" w:name="_Toc128798181"/>
      <w:bookmarkStart w:id="15" w:name="_Toc176080840"/>
      <w:r>
        <w:rPr>
          <w:rFonts w:hint="eastAsia"/>
          <w:lang w:eastAsia="ja-JP"/>
        </w:rPr>
        <w:t>Error, exception handling</w:t>
      </w:r>
      <w:bookmarkEnd w:id="14"/>
      <w:bookmarkEnd w:id="15"/>
    </w:p>
    <w:p w:rsidR="001B768C" w:rsidRDefault="001B768C" w:rsidP="001B768C">
      <w:pPr>
        <w:pStyle w:val="Heading4"/>
        <w:rPr>
          <w:rFonts w:hint="eastAsia"/>
          <w:lang w:eastAsia="ja-JP"/>
        </w:rPr>
      </w:pPr>
      <w:bookmarkStart w:id="16" w:name="_Toc128798182"/>
      <w:r>
        <w:rPr>
          <w:rFonts w:hint="eastAsia"/>
          <w:lang w:eastAsia="ja-JP"/>
        </w:rPr>
        <w:t>Class Diagram</w:t>
      </w:r>
      <w:bookmarkEnd w:id="16"/>
    </w:p>
    <w:p w:rsidR="001B768C" w:rsidRPr="002B2378" w:rsidRDefault="001B768C" w:rsidP="002B2378">
      <w:pPr>
        <w:rPr>
          <w:rStyle w:val="description"/>
          <w:rFonts w:hint="eastAsia"/>
        </w:rPr>
      </w:pPr>
      <w:r w:rsidRPr="002B2378">
        <w:rPr>
          <w:rStyle w:val="description"/>
          <w:rFonts w:hint="eastAsia"/>
        </w:rPr>
        <w:t xml:space="preserve"> </w:t>
      </w:r>
      <w:r w:rsidR="00247357" w:rsidRPr="002B2378">
        <w:rPr>
          <w:rStyle w:val="description"/>
        </w:rPr>
        <w:t>[</w:t>
      </w:r>
      <w:r w:rsidRPr="002B2378">
        <w:rPr>
          <w:rStyle w:val="description"/>
          <w:rFonts w:hint="eastAsia"/>
        </w:rPr>
        <w:t>Describe class like in common package</w:t>
      </w:r>
      <w:r w:rsidR="00247357" w:rsidRPr="002B2378">
        <w:rPr>
          <w:rStyle w:val="description"/>
        </w:rPr>
        <w:t>]</w:t>
      </w:r>
    </w:p>
    <w:p w:rsidR="001B768C" w:rsidRDefault="001B768C" w:rsidP="001B768C">
      <w:pPr>
        <w:pStyle w:val="Heading4"/>
        <w:rPr>
          <w:rFonts w:hint="eastAsia"/>
        </w:rPr>
      </w:pPr>
      <w:bookmarkStart w:id="17" w:name="_Toc128798183"/>
      <w:r>
        <w:rPr>
          <w:rFonts w:hint="eastAsia"/>
          <w:lang w:eastAsia="ja-JP"/>
        </w:rPr>
        <w:t>Usage mechanism</w:t>
      </w:r>
      <w:bookmarkEnd w:id="17"/>
    </w:p>
    <w:p w:rsidR="001B768C" w:rsidRPr="002B2378" w:rsidRDefault="00247357" w:rsidP="002B2378">
      <w:pPr>
        <w:rPr>
          <w:rStyle w:val="description"/>
          <w:rFonts w:hint="eastAsia"/>
        </w:rPr>
      </w:pPr>
      <w:r w:rsidRPr="002B2378">
        <w:rPr>
          <w:rStyle w:val="description"/>
        </w:rPr>
        <w:t>[</w:t>
      </w:r>
      <w:r w:rsidR="001B768C" w:rsidRPr="002B2378">
        <w:rPr>
          <w:rStyle w:val="description"/>
          <w:rFonts w:hint="eastAsia"/>
        </w:rPr>
        <w:t>Common mechanism of exception handling</w:t>
      </w:r>
      <w:r w:rsidRPr="002B2378">
        <w:rPr>
          <w:rStyle w:val="description"/>
        </w:rPr>
        <w:t>]</w:t>
      </w:r>
    </w:p>
    <w:p w:rsidR="001B768C" w:rsidRDefault="001B768C" w:rsidP="00247357">
      <w:pPr>
        <w:pStyle w:val="Heading3"/>
        <w:rPr>
          <w:rFonts w:hint="eastAsia"/>
          <w:lang w:eastAsia="ja-JP"/>
        </w:rPr>
      </w:pPr>
      <w:bookmarkStart w:id="18" w:name="_Toc128798184"/>
      <w:bookmarkStart w:id="19" w:name="_Toc176080841"/>
      <w:r>
        <w:rPr>
          <w:rFonts w:hint="eastAsia"/>
          <w:lang w:eastAsia="ja-JP"/>
        </w:rPr>
        <w:t>Log, trace and debug</w:t>
      </w:r>
      <w:bookmarkEnd w:id="18"/>
      <w:bookmarkEnd w:id="19"/>
    </w:p>
    <w:p w:rsidR="001B768C" w:rsidRDefault="001B768C" w:rsidP="00247357">
      <w:pPr>
        <w:pStyle w:val="Heading3"/>
        <w:rPr>
          <w:rFonts w:hint="eastAsia"/>
          <w:lang w:eastAsia="ja-JP"/>
        </w:rPr>
      </w:pPr>
      <w:bookmarkStart w:id="20" w:name="_Toc128798185"/>
      <w:bookmarkStart w:id="21" w:name="_Toc176080842"/>
      <w:r>
        <w:rPr>
          <w:rFonts w:hint="eastAsia"/>
          <w:lang w:eastAsia="ja-JP"/>
        </w:rPr>
        <w:t>Performance optimizing mechanism</w:t>
      </w:r>
      <w:bookmarkEnd w:id="20"/>
      <w:bookmarkEnd w:id="21"/>
    </w:p>
    <w:p w:rsidR="001B768C" w:rsidRDefault="001B768C" w:rsidP="00247357">
      <w:pPr>
        <w:pStyle w:val="Heading3"/>
        <w:rPr>
          <w:rFonts w:hint="eastAsia"/>
          <w:lang w:eastAsia="ja-JP"/>
        </w:rPr>
      </w:pPr>
      <w:bookmarkStart w:id="22" w:name="_Toc128798186"/>
      <w:bookmarkStart w:id="23" w:name="_Toc176080843"/>
      <w:r>
        <w:rPr>
          <w:rFonts w:hint="eastAsia"/>
          <w:lang w:eastAsia="ja-JP"/>
        </w:rPr>
        <w:t>Multilingual processing</w:t>
      </w:r>
      <w:bookmarkEnd w:id="22"/>
      <w:bookmarkEnd w:id="23"/>
    </w:p>
    <w:p w:rsidR="001B768C" w:rsidRPr="00BD3B0C" w:rsidRDefault="001B768C" w:rsidP="00247357">
      <w:pPr>
        <w:pStyle w:val="Heading2"/>
        <w:rPr>
          <w:rFonts w:hint="eastAsia"/>
        </w:rPr>
      </w:pPr>
      <w:bookmarkStart w:id="24" w:name="_Toc128798187"/>
      <w:bookmarkStart w:id="25" w:name="_Toc176080844"/>
      <w:r w:rsidRPr="00BD3B0C">
        <w:rPr>
          <w:rFonts w:hint="eastAsia"/>
          <w:lang w:eastAsia="ja-JP"/>
        </w:rPr>
        <w:t>Diagrams</w:t>
      </w:r>
      <w:bookmarkEnd w:id="24"/>
      <w:bookmarkEnd w:id="25"/>
    </w:p>
    <w:p w:rsidR="001B768C" w:rsidRPr="002B2378" w:rsidRDefault="00247357" w:rsidP="002B2378">
      <w:pPr>
        <w:rPr>
          <w:rStyle w:val="description"/>
          <w:rFonts w:hint="eastAsia"/>
        </w:rPr>
      </w:pPr>
      <w:r w:rsidRPr="002B2378">
        <w:rPr>
          <w:rStyle w:val="description"/>
        </w:rPr>
        <w:t>[</w:t>
      </w:r>
      <w:r w:rsidR="001B768C" w:rsidRPr="002B2378">
        <w:rPr>
          <w:rStyle w:val="description"/>
          <w:rFonts w:hint="eastAsia"/>
        </w:rPr>
        <w:t>Describe diagrams in system such as collaboration diagram, sequence diagram, activities diagram and state chart for some functionalities of the system</w:t>
      </w:r>
      <w:r w:rsidRPr="002B2378">
        <w:rPr>
          <w:rStyle w:val="description"/>
        </w:rPr>
        <w:t>]</w:t>
      </w:r>
    </w:p>
    <w:p w:rsidR="001B768C" w:rsidRPr="002B2378" w:rsidRDefault="00247357" w:rsidP="002B2378">
      <w:pPr>
        <w:rPr>
          <w:rStyle w:val="description"/>
          <w:rFonts w:hint="eastAsia"/>
        </w:rPr>
      </w:pPr>
      <w:r w:rsidRPr="002B2378">
        <w:rPr>
          <w:rStyle w:val="description"/>
        </w:rPr>
        <w:t>[</w:t>
      </w:r>
      <w:r w:rsidR="001B768C" w:rsidRPr="002B2378">
        <w:rPr>
          <w:rStyle w:val="description"/>
          <w:rFonts w:hint="eastAsia"/>
        </w:rPr>
        <w:t>Example</w:t>
      </w:r>
      <w:r w:rsidRPr="002B2378">
        <w:rPr>
          <w:rStyle w:val="description"/>
        </w:rPr>
        <w:t>]</w:t>
      </w:r>
    </w:p>
    <w:p w:rsidR="001B768C" w:rsidRDefault="001B768C" w:rsidP="00247357">
      <w:pPr>
        <w:pStyle w:val="Heading3"/>
        <w:rPr>
          <w:rFonts w:hint="eastAsia"/>
        </w:rPr>
      </w:pPr>
      <w:bookmarkStart w:id="26" w:name="_Toc128798188"/>
      <w:bookmarkStart w:id="27" w:name="_Toc176080845"/>
      <w:r>
        <w:rPr>
          <w:rFonts w:hint="eastAsia"/>
        </w:rPr>
        <w:t>Customer management</w:t>
      </w:r>
      <w:bookmarkEnd w:id="26"/>
      <w:bookmarkEnd w:id="27"/>
    </w:p>
    <w:p w:rsidR="001B768C" w:rsidRDefault="001B768C" w:rsidP="00247357">
      <w:pPr>
        <w:pStyle w:val="Heading4"/>
        <w:rPr>
          <w:rFonts w:hint="eastAsia"/>
        </w:rPr>
      </w:pPr>
      <w:bookmarkStart w:id="28" w:name="_Toc128798189"/>
      <w:r>
        <w:rPr>
          <w:rFonts w:hint="eastAsia"/>
          <w:lang w:eastAsia="ja-JP"/>
        </w:rPr>
        <w:t>Add customer</w:t>
      </w:r>
      <w:bookmarkEnd w:id="28"/>
      <w:r>
        <w:rPr>
          <w:rFonts w:hint="eastAsia"/>
          <w:lang w:eastAsia="ja-JP"/>
        </w:rPr>
        <w:t xml:space="preserve"> </w:t>
      </w:r>
    </w:p>
    <w:p w:rsidR="001B768C" w:rsidRDefault="001A6447" w:rsidP="001B768C">
      <w:pPr>
        <w:keepNext/>
        <w:rPr>
          <w:rFonts w:hint="eastAsia"/>
          <w:lang w:eastAsia="ja-JP"/>
        </w:rPr>
      </w:pPr>
      <w:r>
        <w:rPr>
          <w:noProof/>
        </w:rPr>
        <w:drawing>
          <wp:inline distT="0" distB="0" distL="0" distR="0">
            <wp:extent cx="540067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3697" b="11491"/>
                    <a:stretch>
                      <a:fillRect/>
                    </a:stretch>
                  </pic:blipFill>
                  <pic:spPr bwMode="auto">
                    <a:xfrm>
                      <a:off x="0" y="0"/>
                      <a:ext cx="5400675" cy="2733675"/>
                    </a:xfrm>
                    <a:prstGeom prst="rect">
                      <a:avLst/>
                    </a:prstGeom>
                    <a:noFill/>
                    <a:ln w="9525">
                      <a:noFill/>
                      <a:miter lim="800000"/>
                      <a:headEnd/>
                      <a:tailEnd/>
                    </a:ln>
                  </pic:spPr>
                </pic:pic>
              </a:graphicData>
            </a:graphic>
          </wp:inline>
        </w:drawing>
      </w:r>
    </w:p>
    <w:p w:rsidR="001B768C" w:rsidRPr="0049255A" w:rsidRDefault="001B768C" w:rsidP="0049255A">
      <w:pPr>
        <w:rPr>
          <w:rStyle w:val="Strong"/>
          <w:rFonts w:hint="eastAsia"/>
        </w:rPr>
      </w:pPr>
      <w:r w:rsidRPr="0049255A">
        <w:rPr>
          <w:rStyle w:val="Strong"/>
        </w:rPr>
        <w:t xml:space="preserve">Figure </w:t>
      </w:r>
      <w:r w:rsidRPr="0049255A">
        <w:rPr>
          <w:rStyle w:val="Strong"/>
        </w:rPr>
        <w:fldChar w:fldCharType="begin"/>
      </w:r>
      <w:r w:rsidRPr="0049255A">
        <w:rPr>
          <w:rStyle w:val="Strong"/>
        </w:rPr>
        <w:instrText xml:space="preserve"> SEQ Figure \* ARABIC </w:instrText>
      </w:r>
      <w:r w:rsidRPr="0049255A">
        <w:rPr>
          <w:rStyle w:val="Strong"/>
        </w:rPr>
        <w:fldChar w:fldCharType="separate"/>
      </w:r>
      <w:r w:rsidR="001A6447">
        <w:rPr>
          <w:rStyle w:val="Strong"/>
          <w:noProof/>
        </w:rPr>
        <w:t>1</w:t>
      </w:r>
      <w:r w:rsidRPr="0049255A">
        <w:rPr>
          <w:rStyle w:val="Strong"/>
        </w:rPr>
        <w:fldChar w:fldCharType="end"/>
      </w:r>
      <w:r w:rsidRPr="0049255A">
        <w:rPr>
          <w:rStyle w:val="Strong"/>
          <w:rFonts w:hint="eastAsia"/>
        </w:rPr>
        <w:t xml:space="preserve"> Add Customer sequence diagram</w:t>
      </w:r>
    </w:p>
    <w:p w:rsidR="001B768C" w:rsidRDefault="001A6447" w:rsidP="0049255A">
      <w:r>
        <w:rPr>
          <w:noProof/>
        </w:rPr>
        <w:lastRenderedPageBreak/>
        <w:drawing>
          <wp:inline distT="0" distB="0" distL="0" distR="0">
            <wp:extent cx="5400675" cy="3000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400675" cy="3000375"/>
                    </a:xfrm>
                    <a:prstGeom prst="rect">
                      <a:avLst/>
                    </a:prstGeom>
                    <a:noFill/>
                    <a:ln w="9525">
                      <a:noFill/>
                      <a:miter lim="800000"/>
                      <a:headEnd/>
                      <a:tailEnd/>
                    </a:ln>
                  </pic:spPr>
                </pic:pic>
              </a:graphicData>
            </a:graphic>
          </wp:inline>
        </w:drawing>
      </w:r>
    </w:p>
    <w:p w:rsidR="001B768C" w:rsidRDefault="001B768C" w:rsidP="00247357">
      <w:pPr>
        <w:pStyle w:val="Heading4"/>
        <w:rPr>
          <w:rFonts w:hint="eastAsia"/>
          <w:lang w:eastAsia="ja-JP"/>
        </w:rPr>
      </w:pPr>
      <w:bookmarkStart w:id="29" w:name="_Toc128798190"/>
      <w:r>
        <w:rPr>
          <w:rFonts w:hint="eastAsia"/>
          <w:lang w:eastAsia="ja-JP"/>
        </w:rPr>
        <w:t>Update customer</w:t>
      </w:r>
      <w:bookmarkEnd w:id="29"/>
    </w:p>
    <w:p w:rsidR="001B768C" w:rsidRDefault="001B768C" w:rsidP="001B768C">
      <w:pPr>
        <w:rPr>
          <w:rFonts w:hint="eastAsia"/>
          <w:lang w:eastAsia="ja-JP"/>
        </w:rPr>
      </w:pPr>
      <w:r>
        <w:rPr>
          <w:rFonts w:hint="eastAsia"/>
          <w:lang w:eastAsia="ja-JP"/>
        </w:rPr>
        <w:t>.....</w:t>
      </w:r>
    </w:p>
    <w:p w:rsidR="001B768C" w:rsidRPr="00BD3B0C" w:rsidRDefault="001B768C" w:rsidP="00247357">
      <w:pPr>
        <w:pStyle w:val="Heading2"/>
        <w:rPr>
          <w:rFonts w:hint="eastAsia"/>
        </w:rPr>
      </w:pPr>
      <w:bookmarkStart w:id="30" w:name="_Toc128798191"/>
      <w:bookmarkStart w:id="31" w:name="_Toc176080846"/>
      <w:r w:rsidRPr="00BD3B0C">
        <w:rPr>
          <w:rFonts w:hint="eastAsia"/>
        </w:rPr>
        <w:t>Packages</w:t>
      </w:r>
      <w:bookmarkEnd w:id="30"/>
      <w:bookmarkEnd w:id="31"/>
    </w:p>
    <w:tbl>
      <w:tblPr>
        <w:tblStyle w:val="Table1"/>
        <w:tblW w:w="5000" w:type="pct"/>
        <w:tblLayout w:type="fixed"/>
        <w:tblLook w:val="01E0"/>
      </w:tblPr>
      <w:tblGrid>
        <w:gridCol w:w="633"/>
        <w:gridCol w:w="1330"/>
        <w:gridCol w:w="1477"/>
        <w:gridCol w:w="5864"/>
      </w:tblGrid>
      <w:tr w:rsidR="001B768C" w:rsidRPr="00247357">
        <w:trPr>
          <w:cnfStyle w:val="100000000000"/>
        </w:trPr>
        <w:tc>
          <w:tcPr>
            <w:tcW w:w="617" w:type="dxa"/>
          </w:tcPr>
          <w:p w:rsidR="001B768C" w:rsidRPr="00247357" w:rsidRDefault="001B768C" w:rsidP="0049255A">
            <w:pPr>
              <w:pStyle w:val="tabletitle1"/>
              <w:rPr>
                <w:rFonts w:hint="eastAsia"/>
              </w:rPr>
            </w:pPr>
            <w:r w:rsidRPr="00247357">
              <w:rPr>
                <w:rFonts w:hint="eastAsia"/>
              </w:rPr>
              <w:t>No</w:t>
            </w:r>
          </w:p>
        </w:tc>
        <w:tc>
          <w:tcPr>
            <w:tcW w:w="1294" w:type="dxa"/>
          </w:tcPr>
          <w:p w:rsidR="001B768C" w:rsidRPr="00247357" w:rsidRDefault="001B768C" w:rsidP="0049255A">
            <w:pPr>
              <w:pStyle w:val="tabletitle1"/>
              <w:rPr>
                <w:rFonts w:hint="eastAsia"/>
              </w:rPr>
            </w:pPr>
            <w:r w:rsidRPr="00247357">
              <w:rPr>
                <w:rFonts w:hint="eastAsia"/>
              </w:rPr>
              <w:t>Package</w:t>
            </w:r>
          </w:p>
        </w:tc>
        <w:tc>
          <w:tcPr>
            <w:tcW w:w="1437" w:type="dxa"/>
          </w:tcPr>
          <w:p w:rsidR="001B768C" w:rsidRPr="00247357" w:rsidRDefault="001B768C" w:rsidP="0049255A">
            <w:pPr>
              <w:pStyle w:val="tabletitle1"/>
              <w:rPr>
                <w:rFonts w:hint="eastAsia"/>
              </w:rPr>
            </w:pPr>
            <w:r w:rsidRPr="00247357">
              <w:rPr>
                <w:rFonts w:hint="eastAsia"/>
              </w:rPr>
              <w:t>Language</w:t>
            </w:r>
          </w:p>
        </w:tc>
        <w:tc>
          <w:tcPr>
            <w:tcW w:w="5706" w:type="dxa"/>
          </w:tcPr>
          <w:p w:rsidR="001B768C" w:rsidRPr="00247357" w:rsidRDefault="001B768C" w:rsidP="0049255A">
            <w:pPr>
              <w:pStyle w:val="tabletitle1"/>
              <w:rPr>
                <w:rFonts w:hint="eastAsia"/>
              </w:rPr>
            </w:pPr>
            <w:r w:rsidRPr="00247357">
              <w:rPr>
                <w:rFonts w:hint="eastAsia"/>
              </w:rPr>
              <w:t>Description</w:t>
            </w:r>
          </w:p>
        </w:tc>
      </w:tr>
      <w:tr w:rsidR="001B768C" w:rsidRPr="00247357">
        <w:tc>
          <w:tcPr>
            <w:tcW w:w="617" w:type="dxa"/>
          </w:tcPr>
          <w:p w:rsidR="001B768C" w:rsidRPr="00247357" w:rsidRDefault="001B768C" w:rsidP="0049255A">
            <w:pPr>
              <w:pStyle w:val="tabletext1"/>
              <w:rPr>
                <w:rFonts w:hint="eastAsia"/>
              </w:rPr>
            </w:pPr>
            <w:r w:rsidRPr="00247357">
              <w:rPr>
                <w:rFonts w:hint="eastAsia"/>
              </w:rPr>
              <w:t>01</w:t>
            </w:r>
          </w:p>
        </w:tc>
        <w:tc>
          <w:tcPr>
            <w:tcW w:w="1294" w:type="dxa"/>
          </w:tcPr>
          <w:p w:rsidR="001B768C" w:rsidRPr="0049255A" w:rsidRDefault="001B768C" w:rsidP="0049255A">
            <w:pPr>
              <w:pStyle w:val="tabletext1"/>
              <w:rPr>
                <w:rStyle w:val="description"/>
                <w:rFonts w:hint="eastAsia"/>
              </w:rPr>
            </w:pPr>
            <w:r w:rsidRPr="0049255A">
              <w:rPr>
                <w:rStyle w:val="description"/>
                <w:rFonts w:hint="eastAsia"/>
              </w:rPr>
              <w:t>&lt;package name&gt;</w:t>
            </w:r>
          </w:p>
        </w:tc>
        <w:tc>
          <w:tcPr>
            <w:tcW w:w="1437" w:type="dxa"/>
          </w:tcPr>
          <w:p w:rsidR="001B768C" w:rsidRPr="00247357" w:rsidRDefault="001B768C" w:rsidP="0049255A">
            <w:pPr>
              <w:pStyle w:val="tabletext1"/>
              <w:rPr>
                <w:rFonts w:hint="eastAsia"/>
              </w:rPr>
            </w:pPr>
            <w:r w:rsidRPr="00247357">
              <w:rPr>
                <w:rFonts w:hint="eastAsia"/>
              </w:rPr>
              <w:t>C++, Java</w:t>
            </w:r>
          </w:p>
        </w:tc>
        <w:tc>
          <w:tcPr>
            <w:tcW w:w="5706" w:type="dxa"/>
          </w:tcPr>
          <w:p w:rsidR="001B768C" w:rsidRPr="0049255A" w:rsidRDefault="001B768C" w:rsidP="0049255A">
            <w:pPr>
              <w:pStyle w:val="tabletext1"/>
              <w:rPr>
                <w:rStyle w:val="description"/>
                <w:rFonts w:hint="eastAsia"/>
              </w:rPr>
            </w:pPr>
            <w:r w:rsidRPr="0049255A">
              <w:rPr>
                <w:rStyle w:val="description"/>
                <w:rFonts w:hint="eastAsia"/>
              </w:rPr>
              <w:t>&lt;brief description of package; can be one sentence tell what the method does&gt;</w:t>
            </w:r>
          </w:p>
        </w:tc>
      </w:tr>
      <w:tr w:rsidR="001B768C" w:rsidRPr="00247357">
        <w:tc>
          <w:tcPr>
            <w:tcW w:w="617" w:type="dxa"/>
          </w:tcPr>
          <w:p w:rsidR="001B768C" w:rsidRPr="00247357" w:rsidRDefault="001B768C" w:rsidP="0049255A">
            <w:pPr>
              <w:pStyle w:val="tabletext1"/>
              <w:rPr>
                <w:rFonts w:hint="eastAsia"/>
              </w:rPr>
            </w:pPr>
          </w:p>
        </w:tc>
        <w:tc>
          <w:tcPr>
            <w:tcW w:w="1294" w:type="dxa"/>
          </w:tcPr>
          <w:p w:rsidR="001B768C" w:rsidRPr="00247357" w:rsidRDefault="001B768C" w:rsidP="0049255A">
            <w:pPr>
              <w:pStyle w:val="tabletext1"/>
              <w:rPr>
                <w:rFonts w:hint="eastAsia"/>
              </w:rPr>
            </w:pPr>
          </w:p>
        </w:tc>
        <w:tc>
          <w:tcPr>
            <w:tcW w:w="1437" w:type="dxa"/>
          </w:tcPr>
          <w:p w:rsidR="001B768C" w:rsidRPr="00247357" w:rsidRDefault="001B768C" w:rsidP="0049255A">
            <w:pPr>
              <w:pStyle w:val="tabletext1"/>
              <w:rPr>
                <w:rFonts w:hint="eastAsia"/>
              </w:rPr>
            </w:pPr>
          </w:p>
        </w:tc>
        <w:tc>
          <w:tcPr>
            <w:tcW w:w="5706" w:type="dxa"/>
          </w:tcPr>
          <w:p w:rsidR="001B768C" w:rsidRPr="00247357" w:rsidRDefault="001B768C" w:rsidP="0049255A">
            <w:pPr>
              <w:pStyle w:val="tabletext1"/>
              <w:rPr>
                <w:rFonts w:hint="eastAsia"/>
              </w:rPr>
            </w:pPr>
          </w:p>
        </w:tc>
      </w:tr>
      <w:tr w:rsidR="001B768C" w:rsidRPr="00247357">
        <w:trPr>
          <w:cnfStyle w:val="010000000000"/>
        </w:trPr>
        <w:tc>
          <w:tcPr>
            <w:tcW w:w="617" w:type="dxa"/>
          </w:tcPr>
          <w:p w:rsidR="001B768C" w:rsidRPr="00247357" w:rsidRDefault="001B768C" w:rsidP="0049255A">
            <w:pPr>
              <w:pStyle w:val="tabletext1"/>
              <w:rPr>
                <w:rFonts w:hint="eastAsia"/>
              </w:rPr>
            </w:pPr>
          </w:p>
        </w:tc>
        <w:tc>
          <w:tcPr>
            <w:tcW w:w="1294" w:type="dxa"/>
          </w:tcPr>
          <w:p w:rsidR="001B768C" w:rsidRPr="00247357" w:rsidRDefault="001B768C" w:rsidP="0049255A">
            <w:pPr>
              <w:pStyle w:val="tabletext1"/>
              <w:rPr>
                <w:rFonts w:hint="eastAsia"/>
              </w:rPr>
            </w:pPr>
          </w:p>
        </w:tc>
        <w:tc>
          <w:tcPr>
            <w:tcW w:w="1437" w:type="dxa"/>
          </w:tcPr>
          <w:p w:rsidR="001B768C" w:rsidRPr="00247357" w:rsidRDefault="001B768C" w:rsidP="0049255A">
            <w:pPr>
              <w:pStyle w:val="tabletext1"/>
              <w:rPr>
                <w:rFonts w:hint="eastAsia"/>
              </w:rPr>
            </w:pPr>
          </w:p>
        </w:tc>
        <w:tc>
          <w:tcPr>
            <w:tcW w:w="5706" w:type="dxa"/>
          </w:tcPr>
          <w:p w:rsidR="001B768C" w:rsidRPr="00247357" w:rsidRDefault="001B768C" w:rsidP="0049255A">
            <w:pPr>
              <w:pStyle w:val="tabletext1"/>
              <w:rPr>
                <w:rFonts w:hint="eastAsia"/>
              </w:rPr>
            </w:pPr>
          </w:p>
        </w:tc>
      </w:tr>
    </w:tbl>
    <w:p w:rsidR="001B768C" w:rsidRDefault="001B768C" w:rsidP="00247357">
      <w:pPr>
        <w:pStyle w:val="Heading3"/>
        <w:rPr>
          <w:rFonts w:hint="eastAsia"/>
        </w:rPr>
      </w:pPr>
      <w:bookmarkStart w:id="32" w:name="_Toc128798192"/>
      <w:bookmarkStart w:id="33" w:name="_Toc176080847"/>
      <w:r>
        <w:rPr>
          <w:rFonts w:hint="eastAsia"/>
        </w:rPr>
        <w:t>xxx Package</w:t>
      </w:r>
      <w:bookmarkEnd w:id="32"/>
      <w:bookmarkEnd w:id="33"/>
    </w:p>
    <w:p w:rsidR="001B768C" w:rsidRDefault="001B768C" w:rsidP="00247357">
      <w:pPr>
        <w:pStyle w:val="Heading4"/>
        <w:rPr>
          <w:rFonts w:hint="eastAsia"/>
        </w:rPr>
      </w:pPr>
      <w:bookmarkStart w:id="34" w:name="_Toc128798193"/>
      <w:r>
        <w:rPr>
          <w:rFonts w:hint="eastAsia"/>
          <w:lang w:eastAsia="ja-JP"/>
        </w:rPr>
        <w:t>Class diagram</w:t>
      </w:r>
      <w:bookmarkEnd w:id="34"/>
    </w:p>
    <w:p w:rsidR="001B768C" w:rsidRPr="002B2378" w:rsidRDefault="00247357" w:rsidP="002B2378">
      <w:pPr>
        <w:rPr>
          <w:rStyle w:val="description"/>
          <w:rFonts w:hint="eastAsia"/>
        </w:rPr>
      </w:pPr>
      <w:r w:rsidRPr="002B2378">
        <w:rPr>
          <w:rStyle w:val="description"/>
        </w:rPr>
        <w:t>[</w:t>
      </w:r>
      <w:r w:rsidR="001B768C" w:rsidRPr="002B2378">
        <w:rPr>
          <w:rStyle w:val="description"/>
          <w:rFonts w:hint="eastAsia"/>
        </w:rPr>
        <w:t xml:space="preserve">Class diagram </w:t>
      </w:r>
      <w:r w:rsidR="001B768C" w:rsidRPr="002B2378">
        <w:rPr>
          <w:rStyle w:val="description"/>
        </w:rPr>
        <w:t>figure</w:t>
      </w:r>
      <w:r w:rsidRPr="002B2378">
        <w:rPr>
          <w:rStyle w:val="description"/>
        </w:rPr>
        <w:t>]</w:t>
      </w:r>
    </w:p>
    <w:tbl>
      <w:tblPr>
        <w:tblStyle w:val="Table1"/>
        <w:tblW w:w="5000" w:type="pct"/>
        <w:tblLook w:val="01E0"/>
      </w:tblPr>
      <w:tblGrid>
        <w:gridCol w:w="666"/>
        <w:gridCol w:w="2578"/>
        <w:gridCol w:w="6060"/>
      </w:tblGrid>
      <w:tr w:rsidR="001B768C" w:rsidRPr="00247357">
        <w:trPr>
          <w:cnfStyle w:val="100000000000"/>
        </w:trPr>
        <w:tc>
          <w:tcPr>
            <w:tcW w:w="648" w:type="dxa"/>
          </w:tcPr>
          <w:p w:rsidR="001B768C" w:rsidRPr="00247357" w:rsidRDefault="001B768C" w:rsidP="0049255A">
            <w:pPr>
              <w:pStyle w:val="tabletitle1"/>
              <w:rPr>
                <w:rFonts w:hint="eastAsia"/>
              </w:rPr>
            </w:pPr>
            <w:r w:rsidRPr="00247357">
              <w:rPr>
                <w:rFonts w:hint="eastAsia"/>
              </w:rPr>
              <w:t>No</w:t>
            </w:r>
          </w:p>
        </w:tc>
        <w:tc>
          <w:tcPr>
            <w:tcW w:w="2509" w:type="dxa"/>
          </w:tcPr>
          <w:p w:rsidR="001B768C" w:rsidRPr="00247357" w:rsidRDefault="001B768C" w:rsidP="0049255A">
            <w:pPr>
              <w:pStyle w:val="tabletitle1"/>
              <w:rPr>
                <w:rFonts w:hint="eastAsia"/>
              </w:rPr>
            </w:pPr>
            <w:r w:rsidRPr="00247357">
              <w:rPr>
                <w:rFonts w:hint="eastAsia"/>
              </w:rPr>
              <w:t>Class Name</w:t>
            </w:r>
          </w:p>
        </w:tc>
        <w:tc>
          <w:tcPr>
            <w:tcW w:w="5897" w:type="dxa"/>
          </w:tcPr>
          <w:p w:rsidR="001B768C" w:rsidRPr="00247357" w:rsidRDefault="001B768C" w:rsidP="0049255A">
            <w:pPr>
              <w:pStyle w:val="tabletitle1"/>
              <w:rPr>
                <w:rFonts w:hint="eastAsia"/>
              </w:rPr>
            </w:pPr>
            <w:r w:rsidRPr="00247357">
              <w:rPr>
                <w:rFonts w:hint="eastAsia"/>
              </w:rPr>
              <w:t>Description</w:t>
            </w:r>
          </w:p>
        </w:tc>
      </w:tr>
      <w:tr w:rsidR="001B768C" w:rsidRPr="00247357">
        <w:tc>
          <w:tcPr>
            <w:tcW w:w="648" w:type="dxa"/>
          </w:tcPr>
          <w:p w:rsidR="001B768C" w:rsidRPr="00247357" w:rsidRDefault="001B768C" w:rsidP="0049255A">
            <w:pPr>
              <w:pStyle w:val="tabletitle1"/>
              <w:rPr>
                <w:rFonts w:hint="eastAsia"/>
              </w:rPr>
            </w:pPr>
            <w:r w:rsidRPr="00247357">
              <w:rPr>
                <w:rFonts w:hint="eastAsia"/>
              </w:rPr>
              <w:t>01</w:t>
            </w:r>
          </w:p>
        </w:tc>
        <w:tc>
          <w:tcPr>
            <w:tcW w:w="2509" w:type="dxa"/>
          </w:tcPr>
          <w:p w:rsidR="001B768C" w:rsidRPr="0049255A" w:rsidRDefault="001B768C" w:rsidP="0049255A">
            <w:pPr>
              <w:pStyle w:val="tabletitle1"/>
              <w:rPr>
                <w:rStyle w:val="description"/>
                <w:rFonts w:hint="eastAsia"/>
              </w:rPr>
            </w:pPr>
            <w:r w:rsidRPr="0049255A">
              <w:rPr>
                <w:rStyle w:val="description"/>
                <w:rFonts w:hint="eastAsia"/>
              </w:rPr>
              <w:t>&lt;Name of class&gt;</w:t>
            </w:r>
          </w:p>
        </w:tc>
        <w:tc>
          <w:tcPr>
            <w:tcW w:w="5897" w:type="dxa"/>
          </w:tcPr>
          <w:p w:rsidR="001B768C" w:rsidRPr="0049255A" w:rsidRDefault="001B768C" w:rsidP="0049255A">
            <w:pPr>
              <w:pStyle w:val="tabletitle1"/>
              <w:rPr>
                <w:rStyle w:val="description"/>
                <w:rFonts w:hint="eastAsia"/>
              </w:rPr>
            </w:pPr>
            <w:r w:rsidRPr="0049255A">
              <w:rPr>
                <w:rStyle w:val="description"/>
                <w:rFonts w:hint="eastAsia"/>
              </w:rPr>
              <w:t>&lt;Brief description about class ex. One sentence to tell what the class is for, what does it encapsulate&gt;</w:t>
            </w:r>
          </w:p>
        </w:tc>
      </w:tr>
      <w:tr w:rsidR="0049255A" w:rsidRPr="00247357">
        <w:tc>
          <w:tcPr>
            <w:tcW w:w="648" w:type="dxa"/>
          </w:tcPr>
          <w:p w:rsidR="0049255A" w:rsidRPr="0049255A" w:rsidRDefault="0049255A" w:rsidP="0049255A">
            <w:pPr>
              <w:pStyle w:val="tabletext1"/>
              <w:rPr>
                <w:rFonts w:hint="eastAsia"/>
              </w:rPr>
            </w:pPr>
          </w:p>
        </w:tc>
        <w:tc>
          <w:tcPr>
            <w:tcW w:w="2509" w:type="dxa"/>
          </w:tcPr>
          <w:p w:rsidR="0049255A" w:rsidRPr="0049255A" w:rsidRDefault="0049255A" w:rsidP="0049255A">
            <w:pPr>
              <w:pStyle w:val="tabletext1"/>
            </w:pPr>
          </w:p>
        </w:tc>
        <w:tc>
          <w:tcPr>
            <w:tcW w:w="5897" w:type="dxa"/>
          </w:tcPr>
          <w:p w:rsidR="0049255A" w:rsidRPr="0049255A" w:rsidRDefault="0049255A" w:rsidP="0049255A">
            <w:pPr>
              <w:pStyle w:val="tabletext1"/>
              <w:rPr>
                <w:rFonts w:hint="eastAsia"/>
              </w:rPr>
            </w:pPr>
          </w:p>
        </w:tc>
      </w:tr>
      <w:tr w:rsidR="0049255A" w:rsidRPr="00247357">
        <w:trPr>
          <w:cnfStyle w:val="010000000000"/>
        </w:trPr>
        <w:tc>
          <w:tcPr>
            <w:tcW w:w="648" w:type="dxa"/>
          </w:tcPr>
          <w:p w:rsidR="0049255A" w:rsidRPr="0049255A" w:rsidRDefault="0049255A" w:rsidP="0049255A">
            <w:pPr>
              <w:pStyle w:val="tabletext1"/>
              <w:rPr>
                <w:rFonts w:hint="eastAsia"/>
              </w:rPr>
            </w:pPr>
          </w:p>
        </w:tc>
        <w:tc>
          <w:tcPr>
            <w:tcW w:w="2509" w:type="dxa"/>
          </w:tcPr>
          <w:p w:rsidR="0049255A" w:rsidRPr="0049255A" w:rsidRDefault="0049255A" w:rsidP="0049255A">
            <w:pPr>
              <w:pStyle w:val="tabletext1"/>
              <w:rPr>
                <w:rFonts w:hint="eastAsia"/>
              </w:rPr>
            </w:pPr>
          </w:p>
        </w:tc>
        <w:tc>
          <w:tcPr>
            <w:tcW w:w="5897" w:type="dxa"/>
          </w:tcPr>
          <w:p w:rsidR="0049255A" w:rsidRPr="0049255A" w:rsidRDefault="0049255A" w:rsidP="0049255A">
            <w:pPr>
              <w:pStyle w:val="tabletext1"/>
              <w:rPr>
                <w:rFonts w:hint="eastAsia"/>
              </w:rPr>
            </w:pPr>
          </w:p>
        </w:tc>
      </w:tr>
    </w:tbl>
    <w:p w:rsidR="001B768C" w:rsidRDefault="001B768C" w:rsidP="00247357">
      <w:pPr>
        <w:pStyle w:val="Heading4"/>
        <w:rPr>
          <w:rFonts w:hint="eastAsia"/>
          <w:lang w:eastAsia="ja-JP"/>
        </w:rPr>
      </w:pPr>
      <w:bookmarkStart w:id="35" w:name="_Toc128798194"/>
      <w:r>
        <w:rPr>
          <w:rFonts w:hint="eastAsia"/>
          <w:lang w:eastAsia="ja-JP"/>
        </w:rPr>
        <w:t>External interface</w:t>
      </w:r>
      <w:bookmarkEnd w:id="35"/>
    </w:p>
    <w:p w:rsidR="001B768C" w:rsidRPr="002B2378" w:rsidRDefault="00247357" w:rsidP="002B2378">
      <w:pPr>
        <w:rPr>
          <w:rStyle w:val="description"/>
          <w:rFonts w:hint="eastAsia"/>
        </w:rPr>
      </w:pPr>
      <w:r w:rsidRPr="002B2378">
        <w:rPr>
          <w:rStyle w:val="description"/>
        </w:rPr>
        <w:t>[</w:t>
      </w:r>
      <w:r w:rsidR="001B768C" w:rsidRPr="002B2378">
        <w:rPr>
          <w:rStyle w:val="description"/>
          <w:rFonts w:hint="eastAsia"/>
        </w:rPr>
        <w:t>Describe the external interface of the package (exported classes, methods).</w:t>
      </w:r>
      <w:r w:rsidRPr="002B2378">
        <w:rPr>
          <w:rStyle w:val="description"/>
        </w:rPr>
        <w:t>]</w:t>
      </w:r>
    </w:p>
    <w:p w:rsidR="001B768C" w:rsidRDefault="001B768C" w:rsidP="00247357">
      <w:pPr>
        <w:pStyle w:val="Heading4"/>
        <w:rPr>
          <w:rFonts w:hint="eastAsia"/>
          <w:lang w:eastAsia="ja-JP"/>
        </w:rPr>
      </w:pPr>
      <w:bookmarkStart w:id="36" w:name="_Toc128798195"/>
      <w:r>
        <w:rPr>
          <w:rFonts w:hint="eastAsia"/>
        </w:rPr>
        <w:t>XXX class</w:t>
      </w:r>
      <w:bookmarkEnd w:id="36"/>
    </w:p>
    <w:p w:rsidR="001B768C" w:rsidRPr="002B2378" w:rsidRDefault="00247357" w:rsidP="002B2378">
      <w:pPr>
        <w:rPr>
          <w:rStyle w:val="description"/>
          <w:rFonts w:hint="eastAsia"/>
        </w:rPr>
      </w:pPr>
      <w:r w:rsidRPr="002B2378">
        <w:rPr>
          <w:rStyle w:val="description"/>
        </w:rPr>
        <w:t>[</w:t>
      </w:r>
      <w:r w:rsidRPr="002B2378">
        <w:rPr>
          <w:rStyle w:val="description"/>
          <w:rFonts w:hint="eastAsia"/>
        </w:rPr>
        <w:t>Class description</w:t>
      </w:r>
      <w:r w:rsidRPr="002B2378">
        <w:rPr>
          <w:rStyle w:val="description"/>
        </w:rPr>
        <w:t>]</w:t>
      </w:r>
    </w:p>
    <w:p w:rsidR="001B768C" w:rsidRDefault="001B768C" w:rsidP="00247357">
      <w:pPr>
        <w:pStyle w:val="ListBullet"/>
        <w:rPr>
          <w:rFonts w:hint="eastAsia"/>
          <w:lang w:eastAsia="ja-JP"/>
        </w:rPr>
      </w:pPr>
      <w:r>
        <w:rPr>
          <w:rFonts w:hint="eastAsia"/>
          <w:lang w:eastAsia="ja-JP"/>
        </w:rPr>
        <w:t>Attributes</w:t>
      </w:r>
    </w:p>
    <w:tbl>
      <w:tblPr>
        <w:tblStyle w:val="Table1"/>
        <w:tblW w:w="5134" w:type="pct"/>
        <w:tblLayout w:type="fixed"/>
        <w:tblLook w:val="01E0"/>
      </w:tblPr>
      <w:tblGrid>
        <w:gridCol w:w="552"/>
        <w:gridCol w:w="1339"/>
        <w:gridCol w:w="809"/>
        <w:gridCol w:w="1110"/>
        <w:gridCol w:w="1175"/>
        <w:gridCol w:w="4568"/>
      </w:tblGrid>
      <w:tr w:rsidR="001B768C" w:rsidRPr="00247357">
        <w:trPr>
          <w:cnfStyle w:val="100000000000"/>
        </w:trPr>
        <w:tc>
          <w:tcPr>
            <w:tcW w:w="552" w:type="dxa"/>
          </w:tcPr>
          <w:p w:rsidR="001B768C" w:rsidRPr="00247357" w:rsidRDefault="001B768C" w:rsidP="0049255A">
            <w:pPr>
              <w:pStyle w:val="tabletitle1"/>
              <w:rPr>
                <w:rFonts w:hint="eastAsia"/>
              </w:rPr>
            </w:pPr>
            <w:r w:rsidRPr="00247357">
              <w:rPr>
                <w:rFonts w:hint="eastAsia"/>
              </w:rPr>
              <w:t>No</w:t>
            </w:r>
          </w:p>
        </w:tc>
        <w:tc>
          <w:tcPr>
            <w:tcW w:w="1339" w:type="dxa"/>
          </w:tcPr>
          <w:p w:rsidR="001B768C" w:rsidRPr="00247357" w:rsidRDefault="001B768C" w:rsidP="0049255A">
            <w:pPr>
              <w:pStyle w:val="tabletitle1"/>
              <w:rPr>
                <w:rFonts w:hint="eastAsia"/>
              </w:rPr>
            </w:pPr>
            <w:r w:rsidRPr="00247357">
              <w:rPr>
                <w:rFonts w:hint="eastAsia"/>
              </w:rPr>
              <w:t>Attribute</w:t>
            </w:r>
          </w:p>
        </w:tc>
        <w:tc>
          <w:tcPr>
            <w:tcW w:w="809" w:type="dxa"/>
          </w:tcPr>
          <w:p w:rsidR="001B768C" w:rsidRPr="00247357" w:rsidRDefault="001B768C" w:rsidP="0049255A">
            <w:pPr>
              <w:pStyle w:val="tabletitle1"/>
              <w:rPr>
                <w:rFonts w:hint="eastAsia"/>
              </w:rPr>
            </w:pPr>
            <w:r w:rsidRPr="00247357">
              <w:rPr>
                <w:rFonts w:hint="eastAsia"/>
              </w:rPr>
              <w:t>Type</w:t>
            </w:r>
          </w:p>
        </w:tc>
        <w:tc>
          <w:tcPr>
            <w:tcW w:w="1110" w:type="dxa"/>
          </w:tcPr>
          <w:p w:rsidR="001B768C" w:rsidRPr="00247357" w:rsidRDefault="001B768C" w:rsidP="0049255A">
            <w:pPr>
              <w:pStyle w:val="tabletitle1"/>
              <w:rPr>
                <w:rFonts w:hint="eastAsia"/>
              </w:rPr>
            </w:pPr>
            <w:r w:rsidRPr="00247357">
              <w:rPr>
                <w:rFonts w:hint="eastAsia"/>
              </w:rPr>
              <w:t>Default</w:t>
            </w:r>
          </w:p>
        </w:tc>
        <w:tc>
          <w:tcPr>
            <w:tcW w:w="1175" w:type="dxa"/>
          </w:tcPr>
          <w:p w:rsidR="001B768C" w:rsidRPr="00247357" w:rsidRDefault="001B768C" w:rsidP="0049255A">
            <w:pPr>
              <w:pStyle w:val="tabletitle1"/>
              <w:rPr>
                <w:rFonts w:hint="eastAsia"/>
              </w:rPr>
            </w:pPr>
            <w:r w:rsidRPr="00247357">
              <w:rPr>
                <w:rFonts w:hint="eastAsia"/>
              </w:rPr>
              <w:t>Note</w:t>
            </w:r>
          </w:p>
        </w:tc>
        <w:tc>
          <w:tcPr>
            <w:tcW w:w="4569" w:type="dxa"/>
          </w:tcPr>
          <w:p w:rsidR="001B768C" w:rsidRPr="00247357" w:rsidRDefault="001B768C" w:rsidP="0049255A">
            <w:pPr>
              <w:pStyle w:val="tabletitle1"/>
              <w:rPr>
                <w:rFonts w:hint="eastAsia"/>
              </w:rPr>
            </w:pPr>
            <w:r w:rsidRPr="00247357">
              <w:rPr>
                <w:rFonts w:hint="eastAsia"/>
              </w:rPr>
              <w:t>Description</w:t>
            </w:r>
          </w:p>
        </w:tc>
      </w:tr>
      <w:tr w:rsidR="001B768C" w:rsidRPr="00247357">
        <w:tc>
          <w:tcPr>
            <w:tcW w:w="552" w:type="dxa"/>
          </w:tcPr>
          <w:p w:rsidR="001B768C" w:rsidRPr="00247357" w:rsidRDefault="001B768C" w:rsidP="00075670">
            <w:pPr>
              <w:pStyle w:val="tabletext1"/>
              <w:rPr>
                <w:rFonts w:hint="eastAsia"/>
              </w:rPr>
            </w:pPr>
            <w:r w:rsidRPr="00247357">
              <w:rPr>
                <w:rFonts w:hint="eastAsia"/>
              </w:rPr>
              <w:lastRenderedPageBreak/>
              <w:t>01</w:t>
            </w:r>
          </w:p>
        </w:tc>
        <w:tc>
          <w:tcPr>
            <w:tcW w:w="1339" w:type="dxa"/>
          </w:tcPr>
          <w:p w:rsidR="001B768C" w:rsidRPr="00075670" w:rsidRDefault="001B768C" w:rsidP="00075670">
            <w:pPr>
              <w:pStyle w:val="tabletext1"/>
              <w:rPr>
                <w:rStyle w:val="description"/>
                <w:rFonts w:hint="eastAsia"/>
              </w:rPr>
            </w:pPr>
            <w:r w:rsidRPr="00075670">
              <w:rPr>
                <w:rStyle w:val="description"/>
                <w:rFonts w:hint="eastAsia"/>
              </w:rPr>
              <w:t>&lt;Attribute name&gt;</w:t>
            </w:r>
          </w:p>
        </w:tc>
        <w:tc>
          <w:tcPr>
            <w:tcW w:w="809" w:type="dxa"/>
          </w:tcPr>
          <w:p w:rsidR="001B768C" w:rsidRPr="00075670" w:rsidRDefault="00075670" w:rsidP="00075670">
            <w:pPr>
              <w:pStyle w:val="tabletext1"/>
              <w:rPr>
                <w:rStyle w:val="description"/>
                <w:rFonts w:hint="eastAsia"/>
              </w:rPr>
            </w:pPr>
            <w:r w:rsidRPr="00075670">
              <w:rPr>
                <w:rStyle w:val="description"/>
              </w:rPr>
              <w:t>&lt;</w:t>
            </w:r>
            <w:r w:rsidR="001B768C" w:rsidRPr="00075670">
              <w:rPr>
                <w:rStyle w:val="description"/>
                <w:rFonts w:hint="eastAsia"/>
              </w:rPr>
              <w:t>int</w:t>
            </w:r>
            <w:r w:rsidRPr="00075670">
              <w:rPr>
                <w:rStyle w:val="description"/>
              </w:rPr>
              <w:t>&gt;</w:t>
            </w:r>
          </w:p>
        </w:tc>
        <w:tc>
          <w:tcPr>
            <w:tcW w:w="1110" w:type="dxa"/>
          </w:tcPr>
          <w:p w:rsidR="001B768C" w:rsidRPr="00075670" w:rsidRDefault="001B768C" w:rsidP="00075670">
            <w:pPr>
              <w:pStyle w:val="tabletext1"/>
              <w:rPr>
                <w:rStyle w:val="description"/>
                <w:rFonts w:hint="eastAsia"/>
              </w:rPr>
            </w:pPr>
          </w:p>
        </w:tc>
        <w:tc>
          <w:tcPr>
            <w:tcW w:w="1175" w:type="dxa"/>
          </w:tcPr>
          <w:p w:rsidR="001B768C" w:rsidRPr="00075670" w:rsidRDefault="00075670" w:rsidP="00075670">
            <w:pPr>
              <w:pStyle w:val="tabletext1"/>
              <w:rPr>
                <w:rStyle w:val="description"/>
                <w:rFonts w:hint="eastAsia"/>
              </w:rPr>
            </w:pPr>
            <w:r w:rsidRPr="00075670">
              <w:rPr>
                <w:rStyle w:val="description"/>
              </w:rPr>
              <w:t>&lt;</w:t>
            </w:r>
            <w:r w:rsidR="001B768C" w:rsidRPr="00075670">
              <w:rPr>
                <w:rStyle w:val="description"/>
                <w:rFonts w:hint="eastAsia"/>
              </w:rPr>
              <w:t>Public/ Static</w:t>
            </w:r>
            <w:r w:rsidRPr="00075670">
              <w:rPr>
                <w:rStyle w:val="description"/>
              </w:rPr>
              <w:t>&gt;</w:t>
            </w:r>
          </w:p>
        </w:tc>
        <w:tc>
          <w:tcPr>
            <w:tcW w:w="4569" w:type="dxa"/>
          </w:tcPr>
          <w:p w:rsidR="001B768C" w:rsidRPr="00075670" w:rsidRDefault="001B768C" w:rsidP="00075670">
            <w:pPr>
              <w:pStyle w:val="tabletext1"/>
              <w:rPr>
                <w:rStyle w:val="description"/>
                <w:rFonts w:hint="eastAsia"/>
              </w:rPr>
            </w:pPr>
            <w:r w:rsidRPr="00075670">
              <w:rPr>
                <w:rStyle w:val="description"/>
                <w:rFonts w:hint="eastAsia"/>
              </w:rPr>
              <w:t>&lt;Description of attribute&gt;</w:t>
            </w:r>
          </w:p>
        </w:tc>
      </w:tr>
      <w:tr w:rsidR="001B768C" w:rsidRPr="00247357">
        <w:tc>
          <w:tcPr>
            <w:tcW w:w="552" w:type="dxa"/>
          </w:tcPr>
          <w:p w:rsidR="001B768C" w:rsidRPr="00247357" w:rsidRDefault="001B768C" w:rsidP="00075670">
            <w:pPr>
              <w:pStyle w:val="tabletext1"/>
              <w:rPr>
                <w:rFonts w:hint="eastAsia"/>
              </w:rPr>
            </w:pPr>
          </w:p>
        </w:tc>
        <w:tc>
          <w:tcPr>
            <w:tcW w:w="1339" w:type="dxa"/>
          </w:tcPr>
          <w:p w:rsidR="001B768C" w:rsidRPr="00247357" w:rsidRDefault="001B768C" w:rsidP="00075670">
            <w:pPr>
              <w:pStyle w:val="tabletext1"/>
              <w:rPr>
                <w:rFonts w:hint="eastAsia"/>
              </w:rPr>
            </w:pPr>
          </w:p>
        </w:tc>
        <w:tc>
          <w:tcPr>
            <w:tcW w:w="809" w:type="dxa"/>
          </w:tcPr>
          <w:p w:rsidR="001B768C" w:rsidRPr="00247357" w:rsidRDefault="001B768C" w:rsidP="00075670">
            <w:pPr>
              <w:pStyle w:val="tabletext1"/>
              <w:rPr>
                <w:rFonts w:hint="eastAsia"/>
              </w:rPr>
            </w:pPr>
          </w:p>
        </w:tc>
        <w:tc>
          <w:tcPr>
            <w:tcW w:w="1110" w:type="dxa"/>
          </w:tcPr>
          <w:p w:rsidR="001B768C" w:rsidRPr="00247357" w:rsidRDefault="001B768C" w:rsidP="00075670">
            <w:pPr>
              <w:pStyle w:val="tabletext1"/>
              <w:rPr>
                <w:rFonts w:hint="eastAsia"/>
              </w:rPr>
            </w:pPr>
          </w:p>
        </w:tc>
        <w:tc>
          <w:tcPr>
            <w:tcW w:w="1175" w:type="dxa"/>
          </w:tcPr>
          <w:p w:rsidR="001B768C" w:rsidRPr="00247357" w:rsidRDefault="001B768C" w:rsidP="00075670">
            <w:pPr>
              <w:pStyle w:val="tabletext1"/>
              <w:rPr>
                <w:rFonts w:hint="eastAsia"/>
              </w:rPr>
            </w:pPr>
          </w:p>
        </w:tc>
        <w:tc>
          <w:tcPr>
            <w:tcW w:w="4569" w:type="dxa"/>
          </w:tcPr>
          <w:p w:rsidR="001B768C" w:rsidRPr="00247357" w:rsidRDefault="001B768C" w:rsidP="00075670">
            <w:pPr>
              <w:pStyle w:val="tabletext1"/>
              <w:rPr>
                <w:rFonts w:hint="eastAsia"/>
              </w:rPr>
            </w:pPr>
          </w:p>
        </w:tc>
      </w:tr>
      <w:tr w:rsidR="001B768C" w:rsidRPr="00247357">
        <w:trPr>
          <w:cnfStyle w:val="010000000000"/>
        </w:trPr>
        <w:tc>
          <w:tcPr>
            <w:tcW w:w="552" w:type="dxa"/>
          </w:tcPr>
          <w:p w:rsidR="001B768C" w:rsidRPr="00247357" w:rsidRDefault="001B768C" w:rsidP="00075670">
            <w:pPr>
              <w:pStyle w:val="tabletext1"/>
              <w:rPr>
                <w:rFonts w:hint="eastAsia"/>
              </w:rPr>
            </w:pPr>
          </w:p>
        </w:tc>
        <w:tc>
          <w:tcPr>
            <w:tcW w:w="1339" w:type="dxa"/>
          </w:tcPr>
          <w:p w:rsidR="001B768C" w:rsidRPr="00247357" w:rsidRDefault="001B768C" w:rsidP="00075670">
            <w:pPr>
              <w:pStyle w:val="tabletext1"/>
              <w:rPr>
                <w:rFonts w:hint="eastAsia"/>
              </w:rPr>
            </w:pPr>
          </w:p>
        </w:tc>
        <w:tc>
          <w:tcPr>
            <w:tcW w:w="809" w:type="dxa"/>
          </w:tcPr>
          <w:p w:rsidR="001B768C" w:rsidRPr="00247357" w:rsidRDefault="001B768C" w:rsidP="00075670">
            <w:pPr>
              <w:pStyle w:val="tabletext1"/>
              <w:rPr>
                <w:rFonts w:hint="eastAsia"/>
              </w:rPr>
            </w:pPr>
          </w:p>
        </w:tc>
        <w:tc>
          <w:tcPr>
            <w:tcW w:w="1110" w:type="dxa"/>
          </w:tcPr>
          <w:p w:rsidR="001B768C" w:rsidRPr="00247357" w:rsidRDefault="001B768C" w:rsidP="00075670">
            <w:pPr>
              <w:pStyle w:val="tabletext1"/>
              <w:rPr>
                <w:rFonts w:hint="eastAsia"/>
              </w:rPr>
            </w:pPr>
          </w:p>
        </w:tc>
        <w:tc>
          <w:tcPr>
            <w:tcW w:w="1175" w:type="dxa"/>
          </w:tcPr>
          <w:p w:rsidR="001B768C" w:rsidRPr="00247357" w:rsidRDefault="001B768C" w:rsidP="00075670">
            <w:pPr>
              <w:pStyle w:val="tabletext1"/>
              <w:rPr>
                <w:rFonts w:hint="eastAsia"/>
              </w:rPr>
            </w:pPr>
          </w:p>
        </w:tc>
        <w:tc>
          <w:tcPr>
            <w:tcW w:w="4569" w:type="dxa"/>
          </w:tcPr>
          <w:p w:rsidR="001B768C" w:rsidRPr="00247357" w:rsidRDefault="001B768C" w:rsidP="00075670">
            <w:pPr>
              <w:pStyle w:val="tabletext1"/>
              <w:rPr>
                <w:rFonts w:hint="eastAsia"/>
              </w:rPr>
            </w:pPr>
          </w:p>
        </w:tc>
      </w:tr>
    </w:tbl>
    <w:p w:rsidR="001B768C" w:rsidRDefault="001B768C" w:rsidP="00247357">
      <w:pPr>
        <w:pStyle w:val="ListBullet"/>
        <w:rPr>
          <w:rFonts w:hint="eastAsia"/>
          <w:lang w:eastAsia="ja-JP"/>
        </w:rPr>
      </w:pPr>
      <w:r>
        <w:rPr>
          <w:rFonts w:hint="eastAsia"/>
          <w:lang w:eastAsia="ja-JP"/>
        </w:rPr>
        <w:t>Methods</w:t>
      </w:r>
    </w:p>
    <w:tbl>
      <w:tblPr>
        <w:tblStyle w:val="Table1"/>
        <w:tblW w:w="5000" w:type="pct"/>
        <w:tblLayout w:type="fixed"/>
        <w:tblLook w:val="01E0"/>
      </w:tblPr>
      <w:tblGrid>
        <w:gridCol w:w="928"/>
        <w:gridCol w:w="2143"/>
        <w:gridCol w:w="6233"/>
      </w:tblGrid>
      <w:tr w:rsidR="001B768C" w:rsidRPr="00247357">
        <w:trPr>
          <w:cnfStyle w:val="100000000000"/>
        </w:trPr>
        <w:tc>
          <w:tcPr>
            <w:tcW w:w="903" w:type="dxa"/>
          </w:tcPr>
          <w:p w:rsidR="001B768C" w:rsidRPr="00247357" w:rsidRDefault="001B768C" w:rsidP="00075670">
            <w:pPr>
              <w:pStyle w:val="tabletitle1"/>
              <w:rPr>
                <w:rFonts w:hint="eastAsia"/>
              </w:rPr>
            </w:pPr>
            <w:r w:rsidRPr="00247357">
              <w:rPr>
                <w:rFonts w:hint="eastAsia"/>
              </w:rPr>
              <w:t>No</w:t>
            </w:r>
          </w:p>
        </w:tc>
        <w:tc>
          <w:tcPr>
            <w:tcW w:w="2085" w:type="dxa"/>
          </w:tcPr>
          <w:p w:rsidR="001B768C" w:rsidRPr="00247357" w:rsidRDefault="001B768C" w:rsidP="00075670">
            <w:pPr>
              <w:pStyle w:val="tabletitle1"/>
              <w:rPr>
                <w:rFonts w:hint="eastAsia"/>
              </w:rPr>
            </w:pPr>
            <w:r w:rsidRPr="00247357">
              <w:rPr>
                <w:rFonts w:hint="eastAsia"/>
              </w:rPr>
              <w:t>Method</w:t>
            </w:r>
          </w:p>
        </w:tc>
        <w:tc>
          <w:tcPr>
            <w:tcW w:w="6066" w:type="dxa"/>
          </w:tcPr>
          <w:p w:rsidR="001B768C" w:rsidRPr="00247357" w:rsidRDefault="001B768C" w:rsidP="00075670">
            <w:pPr>
              <w:pStyle w:val="tabletitle1"/>
              <w:rPr>
                <w:rFonts w:hint="eastAsia"/>
              </w:rPr>
            </w:pPr>
            <w:r w:rsidRPr="00247357">
              <w:rPr>
                <w:rFonts w:hint="eastAsia"/>
              </w:rPr>
              <w:t>Description</w:t>
            </w:r>
          </w:p>
        </w:tc>
      </w:tr>
      <w:tr w:rsidR="001B768C" w:rsidRPr="00247357">
        <w:tc>
          <w:tcPr>
            <w:tcW w:w="903" w:type="dxa"/>
          </w:tcPr>
          <w:p w:rsidR="001B768C" w:rsidRPr="00247357" w:rsidRDefault="001B768C" w:rsidP="00075670">
            <w:pPr>
              <w:pStyle w:val="tabletext1"/>
              <w:rPr>
                <w:rFonts w:hint="eastAsia"/>
              </w:rPr>
            </w:pPr>
            <w:r w:rsidRPr="00247357">
              <w:rPr>
                <w:rFonts w:hint="eastAsia"/>
              </w:rPr>
              <w:t>01</w:t>
            </w:r>
          </w:p>
        </w:tc>
        <w:tc>
          <w:tcPr>
            <w:tcW w:w="2085" w:type="dxa"/>
          </w:tcPr>
          <w:p w:rsidR="001B768C" w:rsidRPr="00075670" w:rsidRDefault="001B768C" w:rsidP="00075670">
            <w:pPr>
              <w:pStyle w:val="tabletext1"/>
              <w:rPr>
                <w:rStyle w:val="description"/>
                <w:rFonts w:hint="eastAsia"/>
              </w:rPr>
            </w:pPr>
            <w:r w:rsidRPr="00075670">
              <w:rPr>
                <w:rStyle w:val="description"/>
                <w:rFonts w:hint="eastAsia"/>
              </w:rPr>
              <w:t>&lt;method name&gt;</w:t>
            </w:r>
          </w:p>
        </w:tc>
        <w:tc>
          <w:tcPr>
            <w:tcW w:w="6066" w:type="dxa"/>
          </w:tcPr>
          <w:p w:rsidR="001B768C" w:rsidRPr="00075670" w:rsidRDefault="001B768C" w:rsidP="00075670">
            <w:pPr>
              <w:pStyle w:val="tabletext1"/>
              <w:rPr>
                <w:rStyle w:val="description"/>
                <w:rFonts w:hint="eastAsia"/>
              </w:rPr>
            </w:pPr>
            <w:r w:rsidRPr="00075670">
              <w:rPr>
                <w:rStyle w:val="description"/>
                <w:rFonts w:hint="eastAsia"/>
              </w:rPr>
              <w:t>&lt;brief description of method. can be one sentence tell what the method does&gt;</w:t>
            </w:r>
          </w:p>
        </w:tc>
      </w:tr>
      <w:tr w:rsidR="001B768C" w:rsidRPr="00247357">
        <w:tc>
          <w:tcPr>
            <w:tcW w:w="903" w:type="dxa"/>
          </w:tcPr>
          <w:p w:rsidR="001B768C" w:rsidRPr="00247357" w:rsidRDefault="001B768C" w:rsidP="00075670">
            <w:pPr>
              <w:pStyle w:val="tabletext1"/>
              <w:rPr>
                <w:rFonts w:hint="eastAsia"/>
              </w:rPr>
            </w:pPr>
          </w:p>
        </w:tc>
        <w:tc>
          <w:tcPr>
            <w:tcW w:w="2085" w:type="dxa"/>
          </w:tcPr>
          <w:p w:rsidR="001B768C" w:rsidRPr="00247357" w:rsidRDefault="001B768C" w:rsidP="00075670">
            <w:pPr>
              <w:pStyle w:val="tabletext1"/>
              <w:rPr>
                <w:rFonts w:hint="eastAsia"/>
              </w:rPr>
            </w:pPr>
          </w:p>
        </w:tc>
        <w:tc>
          <w:tcPr>
            <w:tcW w:w="6066" w:type="dxa"/>
          </w:tcPr>
          <w:p w:rsidR="001B768C" w:rsidRPr="00247357" w:rsidRDefault="001B768C" w:rsidP="00075670">
            <w:pPr>
              <w:pStyle w:val="tabletext1"/>
              <w:rPr>
                <w:rFonts w:hint="eastAsia"/>
              </w:rPr>
            </w:pPr>
          </w:p>
        </w:tc>
      </w:tr>
      <w:tr w:rsidR="001B768C" w:rsidRPr="00247357">
        <w:trPr>
          <w:cnfStyle w:val="010000000000"/>
        </w:trPr>
        <w:tc>
          <w:tcPr>
            <w:tcW w:w="903" w:type="dxa"/>
          </w:tcPr>
          <w:p w:rsidR="001B768C" w:rsidRPr="00247357" w:rsidRDefault="001B768C" w:rsidP="00075670">
            <w:pPr>
              <w:pStyle w:val="tabletext1"/>
              <w:rPr>
                <w:rFonts w:hint="eastAsia"/>
              </w:rPr>
            </w:pPr>
          </w:p>
        </w:tc>
        <w:tc>
          <w:tcPr>
            <w:tcW w:w="2085" w:type="dxa"/>
          </w:tcPr>
          <w:p w:rsidR="001B768C" w:rsidRPr="00247357" w:rsidRDefault="001B768C" w:rsidP="00075670">
            <w:pPr>
              <w:pStyle w:val="tabletext1"/>
              <w:rPr>
                <w:rFonts w:hint="eastAsia"/>
              </w:rPr>
            </w:pPr>
          </w:p>
        </w:tc>
        <w:tc>
          <w:tcPr>
            <w:tcW w:w="6066" w:type="dxa"/>
          </w:tcPr>
          <w:p w:rsidR="001B768C" w:rsidRPr="00247357" w:rsidRDefault="001B768C" w:rsidP="00075670">
            <w:pPr>
              <w:pStyle w:val="tabletext1"/>
              <w:rPr>
                <w:rFonts w:hint="eastAsia"/>
              </w:rPr>
            </w:pPr>
          </w:p>
        </w:tc>
      </w:tr>
    </w:tbl>
    <w:p w:rsidR="001B768C" w:rsidRDefault="001B768C" w:rsidP="00247357">
      <w:pPr>
        <w:pStyle w:val="ListBullet"/>
        <w:rPr>
          <w:rFonts w:hint="eastAsia"/>
          <w:lang w:eastAsia="ja-JP"/>
        </w:rPr>
      </w:pPr>
      <w:r>
        <w:rPr>
          <w:rFonts w:hint="eastAsia"/>
        </w:rPr>
        <w:t>xxxx method</w:t>
      </w:r>
    </w:p>
    <w:p w:rsidR="001B768C" w:rsidRPr="002B2378" w:rsidRDefault="00247357" w:rsidP="002B2378">
      <w:pPr>
        <w:rPr>
          <w:rStyle w:val="description"/>
          <w:rFonts w:hint="eastAsia"/>
        </w:rPr>
      </w:pPr>
      <w:r w:rsidRPr="002B2378">
        <w:rPr>
          <w:rStyle w:val="description"/>
        </w:rPr>
        <w:t>[</w:t>
      </w:r>
      <w:r w:rsidRPr="002B2378">
        <w:rPr>
          <w:rStyle w:val="description"/>
          <w:rFonts w:hint="eastAsia"/>
        </w:rPr>
        <w:t>Method declaration</w:t>
      </w:r>
      <w:r w:rsidRPr="002B2378">
        <w:rPr>
          <w:rStyle w:val="description"/>
        </w:rPr>
        <w:t>]</w:t>
      </w:r>
    </w:p>
    <w:p w:rsidR="001B768C" w:rsidRPr="002B2378" w:rsidRDefault="00247357" w:rsidP="002B2378">
      <w:pPr>
        <w:rPr>
          <w:rStyle w:val="description"/>
          <w:rFonts w:hint="eastAsia"/>
        </w:rPr>
      </w:pPr>
      <w:r w:rsidRPr="002B2378">
        <w:rPr>
          <w:rStyle w:val="description"/>
        </w:rPr>
        <w:t>[</w:t>
      </w:r>
      <w:r w:rsidR="001B768C" w:rsidRPr="002B2378">
        <w:rPr>
          <w:rStyle w:val="description"/>
          <w:rFonts w:hint="eastAsia"/>
        </w:rPr>
        <w:t>method description, it must be compliance with the brief desc</w:t>
      </w:r>
      <w:r w:rsidRPr="002B2378">
        <w:rPr>
          <w:rStyle w:val="description"/>
          <w:rFonts w:hint="eastAsia"/>
        </w:rPr>
        <w:t>ription in the upper class list</w:t>
      </w:r>
      <w:r w:rsidRPr="002B2378">
        <w:rPr>
          <w:rStyle w:val="description"/>
        </w:rPr>
        <w:t>]</w:t>
      </w:r>
    </w:p>
    <w:p w:rsidR="001B768C" w:rsidRDefault="001B768C" w:rsidP="00247357">
      <w:pPr>
        <w:pStyle w:val="ListBullet"/>
        <w:rPr>
          <w:rFonts w:hint="eastAsia"/>
          <w:lang w:eastAsia="ja-JP"/>
        </w:rPr>
      </w:pPr>
      <w:r>
        <w:rPr>
          <w:rFonts w:hint="eastAsia"/>
        </w:rPr>
        <w:t>Parameters</w:t>
      </w:r>
      <w:r>
        <w:rPr>
          <w:rFonts w:hint="eastAsia"/>
          <w:lang w:eastAsia="ja-JP"/>
        </w:rPr>
        <w:t xml:space="preserve"> &amp; return</w:t>
      </w:r>
    </w:p>
    <w:tbl>
      <w:tblPr>
        <w:tblStyle w:val="Table1"/>
        <w:tblW w:w="5000" w:type="pct"/>
        <w:tblLayout w:type="fixed"/>
        <w:tblLook w:val="01E0"/>
      </w:tblPr>
      <w:tblGrid>
        <w:gridCol w:w="563"/>
        <w:gridCol w:w="1317"/>
        <w:gridCol w:w="808"/>
        <w:gridCol w:w="1097"/>
        <w:gridCol w:w="1097"/>
        <w:gridCol w:w="4422"/>
      </w:tblGrid>
      <w:tr w:rsidR="001B768C" w:rsidRPr="00247357">
        <w:trPr>
          <w:cnfStyle w:val="100000000000"/>
        </w:trPr>
        <w:tc>
          <w:tcPr>
            <w:tcW w:w="503" w:type="dxa"/>
          </w:tcPr>
          <w:p w:rsidR="001B768C" w:rsidRPr="00247357" w:rsidRDefault="001B768C" w:rsidP="00075670">
            <w:pPr>
              <w:pStyle w:val="tabletitle1"/>
              <w:rPr>
                <w:rFonts w:hint="eastAsia"/>
              </w:rPr>
            </w:pPr>
            <w:r w:rsidRPr="00247357">
              <w:rPr>
                <w:rFonts w:hint="eastAsia"/>
              </w:rPr>
              <w:t>No</w:t>
            </w:r>
          </w:p>
        </w:tc>
        <w:tc>
          <w:tcPr>
            <w:tcW w:w="1180" w:type="dxa"/>
          </w:tcPr>
          <w:p w:rsidR="001B768C" w:rsidRPr="00247357" w:rsidRDefault="001B768C" w:rsidP="00075670">
            <w:pPr>
              <w:pStyle w:val="tabletitle1"/>
              <w:rPr>
                <w:rFonts w:hint="eastAsia"/>
              </w:rPr>
            </w:pPr>
            <w:r w:rsidRPr="00247357">
              <w:rPr>
                <w:rFonts w:hint="eastAsia"/>
              </w:rPr>
              <w:t>Parameter</w:t>
            </w:r>
          </w:p>
        </w:tc>
        <w:tc>
          <w:tcPr>
            <w:tcW w:w="724" w:type="dxa"/>
          </w:tcPr>
          <w:p w:rsidR="001B768C" w:rsidRPr="00247357" w:rsidRDefault="001B768C" w:rsidP="00075670">
            <w:pPr>
              <w:pStyle w:val="tabletitle1"/>
              <w:rPr>
                <w:rFonts w:hint="eastAsia"/>
              </w:rPr>
            </w:pPr>
            <w:r w:rsidRPr="00247357">
              <w:rPr>
                <w:rFonts w:hint="eastAsia"/>
              </w:rPr>
              <w:t>Type</w:t>
            </w:r>
          </w:p>
        </w:tc>
        <w:tc>
          <w:tcPr>
            <w:tcW w:w="983" w:type="dxa"/>
          </w:tcPr>
          <w:p w:rsidR="001B768C" w:rsidRPr="00247357" w:rsidRDefault="001B768C" w:rsidP="00075670">
            <w:pPr>
              <w:pStyle w:val="tabletitle1"/>
              <w:rPr>
                <w:rFonts w:hint="eastAsia"/>
              </w:rPr>
            </w:pPr>
            <w:r w:rsidRPr="00247357">
              <w:rPr>
                <w:rFonts w:hint="eastAsia"/>
              </w:rPr>
              <w:t>in/out</w:t>
            </w:r>
          </w:p>
        </w:tc>
        <w:tc>
          <w:tcPr>
            <w:tcW w:w="983" w:type="dxa"/>
          </w:tcPr>
          <w:p w:rsidR="001B768C" w:rsidRPr="00247357" w:rsidRDefault="001B768C" w:rsidP="00075670">
            <w:pPr>
              <w:pStyle w:val="tabletitle1"/>
              <w:rPr>
                <w:rFonts w:hint="eastAsia"/>
              </w:rPr>
            </w:pPr>
            <w:r w:rsidRPr="00247357">
              <w:rPr>
                <w:rFonts w:hint="eastAsia"/>
              </w:rPr>
              <w:t>Default</w:t>
            </w:r>
          </w:p>
        </w:tc>
        <w:tc>
          <w:tcPr>
            <w:tcW w:w="3961" w:type="dxa"/>
          </w:tcPr>
          <w:p w:rsidR="001B768C" w:rsidRPr="00247357" w:rsidRDefault="001B768C" w:rsidP="00075670">
            <w:pPr>
              <w:pStyle w:val="tabletitle1"/>
              <w:rPr>
                <w:rFonts w:hint="eastAsia"/>
              </w:rPr>
            </w:pPr>
            <w:r w:rsidRPr="00247357">
              <w:rPr>
                <w:rFonts w:hint="eastAsia"/>
              </w:rPr>
              <w:t>Description</w:t>
            </w:r>
          </w:p>
        </w:tc>
      </w:tr>
      <w:tr w:rsidR="001B768C" w:rsidRPr="00247357">
        <w:tc>
          <w:tcPr>
            <w:tcW w:w="503" w:type="dxa"/>
          </w:tcPr>
          <w:p w:rsidR="001B768C" w:rsidRPr="002B2378" w:rsidRDefault="001B768C" w:rsidP="00075670">
            <w:pPr>
              <w:pStyle w:val="tabletext1"/>
              <w:rPr>
                <w:rStyle w:val="description"/>
                <w:rFonts w:hint="eastAsia"/>
              </w:rPr>
            </w:pPr>
          </w:p>
        </w:tc>
        <w:tc>
          <w:tcPr>
            <w:tcW w:w="1180" w:type="dxa"/>
          </w:tcPr>
          <w:p w:rsidR="001B768C" w:rsidRPr="002B2378" w:rsidRDefault="001B768C" w:rsidP="00075670">
            <w:pPr>
              <w:pStyle w:val="tabletext1"/>
              <w:rPr>
                <w:rStyle w:val="description"/>
                <w:rFonts w:hint="eastAsia"/>
              </w:rPr>
            </w:pPr>
            <w:r w:rsidRPr="002B2378">
              <w:rPr>
                <w:rStyle w:val="description"/>
                <w:rFonts w:hint="eastAsia"/>
              </w:rPr>
              <w:t>&lt;parameter name&gt;</w:t>
            </w:r>
          </w:p>
        </w:tc>
        <w:tc>
          <w:tcPr>
            <w:tcW w:w="724" w:type="dxa"/>
          </w:tcPr>
          <w:p w:rsidR="001B768C" w:rsidRPr="002B2378" w:rsidRDefault="00075670" w:rsidP="00075670">
            <w:pPr>
              <w:pStyle w:val="tabletext1"/>
              <w:rPr>
                <w:rStyle w:val="description"/>
              </w:rPr>
            </w:pPr>
            <w:r>
              <w:rPr>
                <w:rStyle w:val="description"/>
              </w:rPr>
              <w:t>&lt;</w:t>
            </w:r>
            <w:r w:rsidRPr="002B2378">
              <w:rPr>
                <w:rStyle w:val="description"/>
              </w:rPr>
              <w:t>I</w:t>
            </w:r>
            <w:r w:rsidR="001B768C" w:rsidRPr="002B2378">
              <w:rPr>
                <w:rStyle w:val="description"/>
                <w:rFonts w:hint="eastAsia"/>
              </w:rPr>
              <w:t>nt</w:t>
            </w:r>
            <w:r>
              <w:rPr>
                <w:rStyle w:val="description"/>
              </w:rPr>
              <w:t>&gt;</w:t>
            </w:r>
          </w:p>
        </w:tc>
        <w:tc>
          <w:tcPr>
            <w:tcW w:w="983" w:type="dxa"/>
          </w:tcPr>
          <w:p w:rsidR="001B768C" w:rsidRPr="002B2378" w:rsidRDefault="001B768C" w:rsidP="00075670">
            <w:pPr>
              <w:pStyle w:val="tabletext1"/>
              <w:rPr>
                <w:rStyle w:val="description"/>
                <w:rFonts w:hint="eastAsia"/>
              </w:rPr>
            </w:pPr>
          </w:p>
        </w:tc>
        <w:tc>
          <w:tcPr>
            <w:tcW w:w="983" w:type="dxa"/>
          </w:tcPr>
          <w:p w:rsidR="001B768C" w:rsidRPr="002B2378" w:rsidRDefault="001B768C" w:rsidP="00075670">
            <w:pPr>
              <w:pStyle w:val="tabletext1"/>
              <w:rPr>
                <w:rStyle w:val="description"/>
                <w:rFonts w:hint="eastAsia"/>
              </w:rPr>
            </w:pPr>
          </w:p>
        </w:tc>
        <w:tc>
          <w:tcPr>
            <w:tcW w:w="3961" w:type="dxa"/>
          </w:tcPr>
          <w:p w:rsidR="001B768C" w:rsidRPr="002B2378" w:rsidRDefault="001B768C" w:rsidP="00075670">
            <w:pPr>
              <w:pStyle w:val="tabletext1"/>
              <w:rPr>
                <w:rStyle w:val="description"/>
                <w:rFonts w:hint="eastAsia"/>
              </w:rPr>
            </w:pPr>
            <w:r w:rsidRPr="002B2378">
              <w:rPr>
                <w:rStyle w:val="description"/>
                <w:rFonts w:hint="eastAsia"/>
              </w:rPr>
              <w:t>&lt;Description of  parameter, the special criteria such as boundary should be stated&gt;</w:t>
            </w:r>
          </w:p>
        </w:tc>
      </w:tr>
      <w:tr w:rsidR="001B768C" w:rsidRPr="00247357">
        <w:tc>
          <w:tcPr>
            <w:tcW w:w="503" w:type="dxa"/>
          </w:tcPr>
          <w:p w:rsidR="001B768C" w:rsidRPr="00247357" w:rsidRDefault="001B768C" w:rsidP="00075670">
            <w:pPr>
              <w:pStyle w:val="tabletext1"/>
              <w:rPr>
                <w:rFonts w:hint="eastAsia"/>
              </w:rPr>
            </w:pPr>
          </w:p>
        </w:tc>
        <w:tc>
          <w:tcPr>
            <w:tcW w:w="1180" w:type="dxa"/>
          </w:tcPr>
          <w:p w:rsidR="001B768C" w:rsidRPr="00247357" w:rsidRDefault="001B768C" w:rsidP="00075670">
            <w:pPr>
              <w:pStyle w:val="tabletext1"/>
              <w:rPr>
                <w:rFonts w:hint="eastAsia"/>
              </w:rPr>
            </w:pPr>
          </w:p>
        </w:tc>
        <w:tc>
          <w:tcPr>
            <w:tcW w:w="724" w:type="dxa"/>
          </w:tcPr>
          <w:p w:rsidR="001B768C" w:rsidRPr="00247357" w:rsidRDefault="001B768C" w:rsidP="00075670">
            <w:pPr>
              <w:pStyle w:val="tabletext1"/>
              <w:rPr>
                <w:rFonts w:hint="eastAsia"/>
              </w:rPr>
            </w:pPr>
          </w:p>
        </w:tc>
        <w:tc>
          <w:tcPr>
            <w:tcW w:w="983" w:type="dxa"/>
          </w:tcPr>
          <w:p w:rsidR="001B768C" w:rsidRPr="00247357" w:rsidRDefault="001B768C" w:rsidP="00075670">
            <w:pPr>
              <w:pStyle w:val="tabletext1"/>
              <w:rPr>
                <w:rFonts w:hint="eastAsia"/>
              </w:rPr>
            </w:pPr>
          </w:p>
        </w:tc>
        <w:tc>
          <w:tcPr>
            <w:tcW w:w="983" w:type="dxa"/>
          </w:tcPr>
          <w:p w:rsidR="001B768C" w:rsidRPr="00247357" w:rsidRDefault="001B768C" w:rsidP="00075670">
            <w:pPr>
              <w:pStyle w:val="tabletext1"/>
              <w:rPr>
                <w:rFonts w:hint="eastAsia"/>
              </w:rPr>
            </w:pPr>
          </w:p>
        </w:tc>
        <w:tc>
          <w:tcPr>
            <w:tcW w:w="3961" w:type="dxa"/>
          </w:tcPr>
          <w:p w:rsidR="001B768C" w:rsidRPr="00247357" w:rsidRDefault="001B768C" w:rsidP="00075670">
            <w:pPr>
              <w:pStyle w:val="tabletext1"/>
              <w:rPr>
                <w:rFonts w:hint="eastAsia"/>
              </w:rPr>
            </w:pPr>
          </w:p>
        </w:tc>
      </w:tr>
      <w:tr w:rsidR="001B768C" w:rsidRPr="00247357">
        <w:trPr>
          <w:cnfStyle w:val="010000000000"/>
        </w:trPr>
        <w:tc>
          <w:tcPr>
            <w:tcW w:w="503" w:type="dxa"/>
          </w:tcPr>
          <w:p w:rsidR="001B768C" w:rsidRPr="00247357" w:rsidRDefault="001B768C" w:rsidP="00075670">
            <w:pPr>
              <w:pStyle w:val="tabletext1"/>
              <w:rPr>
                <w:rFonts w:hint="eastAsia"/>
              </w:rPr>
            </w:pPr>
          </w:p>
        </w:tc>
        <w:tc>
          <w:tcPr>
            <w:tcW w:w="1180" w:type="dxa"/>
          </w:tcPr>
          <w:p w:rsidR="001B768C" w:rsidRPr="00247357" w:rsidRDefault="001B768C" w:rsidP="00075670">
            <w:pPr>
              <w:pStyle w:val="tabletext1"/>
              <w:rPr>
                <w:rFonts w:hint="eastAsia"/>
              </w:rPr>
            </w:pPr>
          </w:p>
        </w:tc>
        <w:tc>
          <w:tcPr>
            <w:tcW w:w="724" w:type="dxa"/>
          </w:tcPr>
          <w:p w:rsidR="001B768C" w:rsidRPr="00247357" w:rsidRDefault="001B768C" w:rsidP="00075670">
            <w:pPr>
              <w:pStyle w:val="tabletext1"/>
              <w:rPr>
                <w:rFonts w:hint="eastAsia"/>
              </w:rPr>
            </w:pPr>
          </w:p>
        </w:tc>
        <w:tc>
          <w:tcPr>
            <w:tcW w:w="983" w:type="dxa"/>
          </w:tcPr>
          <w:p w:rsidR="001B768C" w:rsidRPr="00247357" w:rsidRDefault="001B768C" w:rsidP="00075670">
            <w:pPr>
              <w:pStyle w:val="tabletext1"/>
              <w:rPr>
                <w:rFonts w:hint="eastAsia"/>
              </w:rPr>
            </w:pPr>
          </w:p>
        </w:tc>
        <w:tc>
          <w:tcPr>
            <w:tcW w:w="983" w:type="dxa"/>
          </w:tcPr>
          <w:p w:rsidR="001B768C" w:rsidRPr="00247357" w:rsidRDefault="001B768C" w:rsidP="00075670">
            <w:pPr>
              <w:pStyle w:val="tabletext1"/>
              <w:rPr>
                <w:rFonts w:hint="eastAsia"/>
              </w:rPr>
            </w:pPr>
          </w:p>
        </w:tc>
        <w:tc>
          <w:tcPr>
            <w:tcW w:w="3961" w:type="dxa"/>
          </w:tcPr>
          <w:p w:rsidR="001B768C" w:rsidRPr="00247357" w:rsidRDefault="001B768C" w:rsidP="00075670">
            <w:pPr>
              <w:pStyle w:val="tabletext1"/>
              <w:rPr>
                <w:rFonts w:hint="eastAsia"/>
              </w:rPr>
            </w:pPr>
          </w:p>
        </w:tc>
      </w:tr>
    </w:tbl>
    <w:p w:rsidR="001B768C" w:rsidRDefault="001B768C" w:rsidP="00247357">
      <w:pPr>
        <w:pStyle w:val="ListBullet"/>
        <w:rPr>
          <w:rFonts w:hint="eastAsia"/>
        </w:rPr>
      </w:pPr>
      <w:r>
        <w:rPr>
          <w:rFonts w:hint="eastAsia"/>
        </w:rPr>
        <w:t>Implementation</w:t>
      </w:r>
    </w:p>
    <w:p w:rsidR="001B768C" w:rsidRPr="002B2378" w:rsidRDefault="00247357" w:rsidP="002B2378">
      <w:pPr>
        <w:rPr>
          <w:rStyle w:val="description"/>
          <w:rFonts w:hint="eastAsia"/>
        </w:rPr>
      </w:pPr>
      <w:r w:rsidRPr="002B2378">
        <w:rPr>
          <w:rStyle w:val="description"/>
        </w:rPr>
        <w:t>[</w:t>
      </w:r>
      <w:r w:rsidR="001B768C" w:rsidRPr="002B2378">
        <w:rPr>
          <w:rStyle w:val="description"/>
          <w:rFonts w:hint="eastAsia"/>
        </w:rPr>
        <w:t xml:space="preserve">How to implement the method, it can be in </w:t>
      </w:r>
      <w:r w:rsidR="001B768C" w:rsidRPr="002B2378">
        <w:rPr>
          <w:rStyle w:val="description"/>
        </w:rPr>
        <w:t>pseudo</w:t>
      </w:r>
      <w:r w:rsidR="001B768C" w:rsidRPr="002B2378">
        <w:rPr>
          <w:rStyle w:val="description"/>
          <w:rFonts w:hint="eastAsia"/>
        </w:rPr>
        <w:t xml:space="preserve"> code or</w:t>
      </w:r>
      <w:r w:rsidRPr="002B2378">
        <w:rPr>
          <w:rStyle w:val="description"/>
          <w:rFonts w:hint="eastAsia"/>
        </w:rPr>
        <w:t xml:space="preserve"> activity diagram or just words</w:t>
      </w:r>
      <w:r w:rsidRPr="002B2378">
        <w:rPr>
          <w:rStyle w:val="description"/>
        </w:rPr>
        <w:t>]</w:t>
      </w:r>
    </w:p>
    <w:p w:rsidR="00E4587C" w:rsidRDefault="00857DA6" w:rsidP="00E4587C">
      <w:pPr>
        <w:pStyle w:val="Heading2"/>
      </w:pPr>
      <w:bookmarkStart w:id="37" w:name="_Toc176080848"/>
      <w:r>
        <w:t>Appendix</w:t>
      </w:r>
      <w:bookmarkEnd w:id="37"/>
    </w:p>
    <w:p w:rsidR="00857DA6" w:rsidRDefault="00857DA6" w:rsidP="00857DA6">
      <w:pPr>
        <w:pStyle w:val="Heading3"/>
      </w:pPr>
      <w:bookmarkStart w:id="38" w:name="_Toc176080849"/>
      <w:r w:rsidRPr="00A41879">
        <w:t>Abbreviations and acronyms</w:t>
      </w:r>
      <w:bookmarkEnd w:id="38"/>
    </w:p>
    <w:p w:rsidR="00857DA6" w:rsidRPr="000405E2" w:rsidRDefault="00857DA6" w:rsidP="00857DA6">
      <w:pPr>
        <w:rPr>
          <w:rStyle w:val="description"/>
        </w:rPr>
      </w:pPr>
      <w:r w:rsidRPr="000405E2">
        <w:rPr>
          <w:rStyle w:val="description"/>
        </w:rPr>
        <w:t>[This subsection provides the definitions of all terms, acronyms, and abbreviations required to properly interpret the artifact.</w:t>
      </w:r>
      <w:r>
        <w:rPr>
          <w:rStyle w:val="description"/>
        </w:rPr>
        <w:t xml:space="preserve"> </w:t>
      </w:r>
      <w:r w:rsidRPr="000405E2">
        <w:rPr>
          <w:rStyle w:val="description"/>
        </w:rPr>
        <w:t>This information may be provided by reference to the project's Glossary.]</w:t>
      </w:r>
    </w:p>
    <w:tbl>
      <w:tblPr>
        <w:tblStyle w:val="Table1"/>
        <w:tblW w:w="4850" w:type="pct"/>
        <w:tblLook w:val="01E0"/>
      </w:tblPr>
      <w:tblGrid>
        <w:gridCol w:w="696"/>
        <w:gridCol w:w="3060"/>
        <w:gridCol w:w="5269"/>
      </w:tblGrid>
      <w:tr w:rsidR="00857DA6" w:rsidRPr="00A41879">
        <w:trPr>
          <w:cnfStyle w:val="100000000000"/>
        </w:trPr>
        <w:tc>
          <w:tcPr>
            <w:tcW w:w="696" w:type="dxa"/>
          </w:tcPr>
          <w:p w:rsidR="00857DA6" w:rsidRPr="00E56DF7" w:rsidRDefault="00857DA6" w:rsidP="00F33D79">
            <w:pPr>
              <w:pStyle w:val="tabletitle1"/>
            </w:pPr>
            <w:r w:rsidRPr="00E56DF7">
              <w:t>No</w:t>
            </w:r>
          </w:p>
        </w:tc>
        <w:tc>
          <w:tcPr>
            <w:tcW w:w="3060" w:type="dxa"/>
          </w:tcPr>
          <w:p w:rsidR="00857DA6" w:rsidRPr="00E56DF7" w:rsidRDefault="00857DA6" w:rsidP="00F33D79">
            <w:pPr>
              <w:pStyle w:val="tabletitle1"/>
            </w:pPr>
            <w:r w:rsidRPr="00E56DF7">
              <w:t>Abbreviations and acronyms</w:t>
            </w:r>
          </w:p>
        </w:tc>
        <w:tc>
          <w:tcPr>
            <w:tcW w:w="5269" w:type="dxa"/>
          </w:tcPr>
          <w:p w:rsidR="00857DA6" w:rsidRPr="00E56DF7" w:rsidRDefault="00857DA6" w:rsidP="00F33D79">
            <w:pPr>
              <w:pStyle w:val="tabletitle1"/>
            </w:pPr>
            <w:r w:rsidRPr="00E56DF7">
              <w:t>Description</w:t>
            </w:r>
          </w:p>
        </w:tc>
      </w:tr>
      <w:tr w:rsidR="00857DA6" w:rsidRPr="00A41879">
        <w:trPr>
          <w:trHeight w:val="65"/>
        </w:trPr>
        <w:tc>
          <w:tcPr>
            <w:tcW w:w="696" w:type="dxa"/>
          </w:tcPr>
          <w:p w:rsidR="00857DA6" w:rsidRPr="00A41879" w:rsidRDefault="00857DA6" w:rsidP="00F33D79">
            <w:pPr>
              <w:pStyle w:val="tabletext1"/>
            </w:pPr>
            <w:r w:rsidRPr="00A41879">
              <w:t>1</w:t>
            </w:r>
          </w:p>
        </w:tc>
        <w:tc>
          <w:tcPr>
            <w:tcW w:w="3060" w:type="dxa"/>
          </w:tcPr>
          <w:p w:rsidR="00857DA6" w:rsidRPr="00E56DF7" w:rsidRDefault="00857DA6" w:rsidP="00F33D79">
            <w:pPr>
              <w:pStyle w:val="tabletext1"/>
            </w:pPr>
          </w:p>
        </w:tc>
        <w:tc>
          <w:tcPr>
            <w:tcW w:w="5269" w:type="dxa"/>
          </w:tcPr>
          <w:p w:rsidR="00857DA6" w:rsidRPr="00E56DF7" w:rsidRDefault="00857DA6" w:rsidP="00F33D79">
            <w:pPr>
              <w:pStyle w:val="tabletext1"/>
            </w:pPr>
          </w:p>
        </w:tc>
      </w:tr>
      <w:tr w:rsidR="00857DA6" w:rsidRPr="00A41879">
        <w:tc>
          <w:tcPr>
            <w:tcW w:w="696" w:type="dxa"/>
          </w:tcPr>
          <w:p w:rsidR="00857DA6" w:rsidRPr="00A41879" w:rsidRDefault="00857DA6" w:rsidP="00F33D79">
            <w:pPr>
              <w:pStyle w:val="tabletext1"/>
            </w:pPr>
            <w:r w:rsidRPr="00A41879">
              <w:t>2</w:t>
            </w:r>
          </w:p>
        </w:tc>
        <w:tc>
          <w:tcPr>
            <w:tcW w:w="3060" w:type="dxa"/>
          </w:tcPr>
          <w:p w:rsidR="00857DA6" w:rsidRPr="00E56DF7" w:rsidRDefault="00857DA6" w:rsidP="00F33D79">
            <w:pPr>
              <w:pStyle w:val="tabletext1"/>
            </w:pPr>
          </w:p>
        </w:tc>
        <w:tc>
          <w:tcPr>
            <w:tcW w:w="5269" w:type="dxa"/>
          </w:tcPr>
          <w:p w:rsidR="00857DA6" w:rsidRPr="00E56DF7" w:rsidRDefault="00857DA6" w:rsidP="00F33D79">
            <w:pPr>
              <w:pStyle w:val="tabletext1"/>
            </w:pPr>
          </w:p>
        </w:tc>
      </w:tr>
      <w:tr w:rsidR="00857DA6" w:rsidRPr="00A41879">
        <w:trPr>
          <w:cnfStyle w:val="010000000000"/>
        </w:trPr>
        <w:tc>
          <w:tcPr>
            <w:tcW w:w="696" w:type="dxa"/>
          </w:tcPr>
          <w:p w:rsidR="00857DA6" w:rsidRPr="00A41879" w:rsidRDefault="00857DA6" w:rsidP="00F33D79">
            <w:pPr>
              <w:pStyle w:val="tabletext1"/>
            </w:pPr>
            <w:r w:rsidRPr="00A41879">
              <w:t>3</w:t>
            </w:r>
          </w:p>
        </w:tc>
        <w:tc>
          <w:tcPr>
            <w:tcW w:w="3060" w:type="dxa"/>
          </w:tcPr>
          <w:p w:rsidR="00857DA6" w:rsidRPr="00E56DF7" w:rsidRDefault="00857DA6" w:rsidP="00F33D79">
            <w:pPr>
              <w:pStyle w:val="tabletext1"/>
            </w:pPr>
          </w:p>
        </w:tc>
        <w:tc>
          <w:tcPr>
            <w:tcW w:w="5269" w:type="dxa"/>
          </w:tcPr>
          <w:p w:rsidR="00857DA6" w:rsidRPr="00E56DF7" w:rsidRDefault="00857DA6" w:rsidP="00F33D79">
            <w:pPr>
              <w:pStyle w:val="tabletext1"/>
            </w:pPr>
          </w:p>
        </w:tc>
      </w:tr>
    </w:tbl>
    <w:p w:rsidR="00857DA6" w:rsidRDefault="00857DA6" w:rsidP="00857DA6">
      <w:pPr>
        <w:pStyle w:val="Heading3"/>
      </w:pPr>
      <w:bookmarkStart w:id="39" w:name="_Toc176080850"/>
      <w:r>
        <w:t>References</w:t>
      </w:r>
      <w:bookmarkEnd w:id="39"/>
    </w:p>
    <w:p w:rsidR="00857DA6" w:rsidRPr="000405E2" w:rsidRDefault="00857DA6" w:rsidP="00857DA6">
      <w:pPr>
        <w:rPr>
          <w:rStyle w:val="description"/>
        </w:rPr>
      </w:pPr>
      <w:r w:rsidRPr="000405E2">
        <w:rPr>
          <w:rStyle w:val="description"/>
        </w:rPr>
        <w:t>[This subsection should provide a complete list of all documents referenced elsewhere in the artifact.  Each document is identified by code and name. This information may be provided by reference to an appendix or to another document.]</w:t>
      </w:r>
    </w:p>
    <w:tbl>
      <w:tblPr>
        <w:tblStyle w:val="Table1"/>
        <w:tblW w:w="4850" w:type="pct"/>
        <w:tblLook w:val="01E0"/>
      </w:tblPr>
      <w:tblGrid>
        <w:gridCol w:w="696"/>
        <w:gridCol w:w="2160"/>
        <w:gridCol w:w="6169"/>
      </w:tblGrid>
      <w:tr w:rsidR="00857DA6" w:rsidRPr="00A41879">
        <w:trPr>
          <w:cnfStyle w:val="100000000000"/>
        </w:trPr>
        <w:tc>
          <w:tcPr>
            <w:tcW w:w="696" w:type="dxa"/>
          </w:tcPr>
          <w:p w:rsidR="00857DA6" w:rsidRPr="00BA2D18" w:rsidRDefault="00857DA6" w:rsidP="00F33D79">
            <w:pPr>
              <w:pStyle w:val="tabletitle1"/>
            </w:pPr>
            <w:r w:rsidRPr="00BA2D18">
              <w:t>No</w:t>
            </w:r>
          </w:p>
        </w:tc>
        <w:tc>
          <w:tcPr>
            <w:tcW w:w="2160" w:type="dxa"/>
          </w:tcPr>
          <w:p w:rsidR="00857DA6" w:rsidRPr="00BA2D18" w:rsidRDefault="00857DA6" w:rsidP="00F33D79">
            <w:pPr>
              <w:pStyle w:val="tabletitle1"/>
            </w:pPr>
            <w:r w:rsidRPr="00BA2D18">
              <w:t>Code</w:t>
            </w:r>
          </w:p>
        </w:tc>
        <w:tc>
          <w:tcPr>
            <w:tcW w:w="6169" w:type="dxa"/>
          </w:tcPr>
          <w:p w:rsidR="00857DA6" w:rsidRPr="00BA2D18" w:rsidRDefault="00857DA6" w:rsidP="00F33D79">
            <w:pPr>
              <w:pStyle w:val="tabletitle1"/>
            </w:pPr>
            <w:r w:rsidRPr="00BA2D18">
              <w:t>Document name</w:t>
            </w:r>
          </w:p>
        </w:tc>
      </w:tr>
      <w:tr w:rsidR="00857DA6" w:rsidRPr="00A41879">
        <w:tc>
          <w:tcPr>
            <w:tcW w:w="696" w:type="dxa"/>
          </w:tcPr>
          <w:p w:rsidR="00857DA6" w:rsidRPr="00A41879" w:rsidRDefault="00857DA6" w:rsidP="00F33D79">
            <w:pPr>
              <w:pStyle w:val="tabletext1"/>
            </w:pPr>
            <w:r w:rsidRPr="00A41879">
              <w:t>1</w:t>
            </w:r>
          </w:p>
        </w:tc>
        <w:tc>
          <w:tcPr>
            <w:tcW w:w="2160" w:type="dxa"/>
          </w:tcPr>
          <w:p w:rsidR="00857DA6" w:rsidRPr="00A41879" w:rsidRDefault="00857DA6" w:rsidP="00F33D79">
            <w:pPr>
              <w:pStyle w:val="tabletext1"/>
            </w:pPr>
          </w:p>
        </w:tc>
        <w:tc>
          <w:tcPr>
            <w:tcW w:w="6169" w:type="dxa"/>
          </w:tcPr>
          <w:p w:rsidR="00857DA6" w:rsidRPr="00A41879" w:rsidRDefault="00857DA6" w:rsidP="00F33D79">
            <w:pPr>
              <w:pStyle w:val="tabletext1"/>
            </w:pPr>
          </w:p>
        </w:tc>
      </w:tr>
      <w:tr w:rsidR="00857DA6" w:rsidRPr="00A41879">
        <w:tc>
          <w:tcPr>
            <w:tcW w:w="696" w:type="dxa"/>
          </w:tcPr>
          <w:p w:rsidR="00857DA6" w:rsidRPr="00A41879" w:rsidRDefault="00857DA6" w:rsidP="00F33D79">
            <w:pPr>
              <w:pStyle w:val="tabletext1"/>
            </w:pPr>
            <w:r w:rsidRPr="00A41879">
              <w:t>2</w:t>
            </w:r>
          </w:p>
        </w:tc>
        <w:tc>
          <w:tcPr>
            <w:tcW w:w="2160" w:type="dxa"/>
          </w:tcPr>
          <w:p w:rsidR="00857DA6" w:rsidRPr="00A41879" w:rsidRDefault="00857DA6" w:rsidP="00F33D79">
            <w:pPr>
              <w:pStyle w:val="tabletext1"/>
            </w:pPr>
          </w:p>
        </w:tc>
        <w:tc>
          <w:tcPr>
            <w:tcW w:w="6169" w:type="dxa"/>
          </w:tcPr>
          <w:p w:rsidR="00857DA6" w:rsidRPr="00A41879" w:rsidRDefault="00857DA6" w:rsidP="00F33D79">
            <w:pPr>
              <w:pStyle w:val="tabletext1"/>
            </w:pPr>
          </w:p>
        </w:tc>
      </w:tr>
      <w:tr w:rsidR="00857DA6" w:rsidRPr="00A41879">
        <w:trPr>
          <w:cnfStyle w:val="010000000000"/>
        </w:trPr>
        <w:tc>
          <w:tcPr>
            <w:tcW w:w="696" w:type="dxa"/>
          </w:tcPr>
          <w:p w:rsidR="00857DA6" w:rsidRPr="00A41879" w:rsidRDefault="00857DA6" w:rsidP="00F33D79">
            <w:pPr>
              <w:pStyle w:val="tabletext1"/>
            </w:pPr>
            <w:r w:rsidRPr="00A41879">
              <w:t>3</w:t>
            </w:r>
          </w:p>
        </w:tc>
        <w:tc>
          <w:tcPr>
            <w:tcW w:w="2160" w:type="dxa"/>
          </w:tcPr>
          <w:p w:rsidR="00857DA6" w:rsidRPr="00A41879" w:rsidRDefault="00857DA6" w:rsidP="00F33D79">
            <w:pPr>
              <w:pStyle w:val="tabletext1"/>
            </w:pPr>
          </w:p>
        </w:tc>
        <w:tc>
          <w:tcPr>
            <w:tcW w:w="6169" w:type="dxa"/>
          </w:tcPr>
          <w:p w:rsidR="00857DA6" w:rsidRPr="00A41879" w:rsidRDefault="00857DA6" w:rsidP="00F33D79">
            <w:pPr>
              <w:pStyle w:val="tabletext1"/>
            </w:pPr>
          </w:p>
        </w:tc>
      </w:tr>
    </w:tbl>
    <w:p w:rsidR="00857DA6" w:rsidRDefault="00857DA6" w:rsidP="00857DA6"/>
    <w:p w:rsidR="00857DA6" w:rsidRDefault="00857DA6" w:rsidP="00857DA6">
      <w:pPr>
        <w:pStyle w:val="Heading2"/>
      </w:pPr>
      <w:bookmarkStart w:id="40" w:name="_Toc176080851"/>
      <w:r>
        <w:t>Annexes (Optional)</w:t>
      </w:r>
      <w:bookmarkEnd w:id="40"/>
    </w:p>
    <w:p w:rsidR="00857DA6" w:rsidRPr="00857DA6" w:rsidRDefault="00857DA6" w:rsidP="00857DA6">
      <w:pPr>
        <w:rPr>
          <w:rStyle w:val="description"/>
        </w:rPr>
      </w:pPr>
      <w:r w:rsidRPr="00857DA6">
        <w:rPr>
          <w:rStyle w:val="description"/>
        </w:rPr>
        <w:t xml:space="preserve">[Additional material of use to the reader of the </w:t>
      </w:r>
      <w:r>
        <w:rPr>
          <w:rStyle w:val="description"/>
        </w:rPr>
        <w:t>Artifact</w:t>
      </w:r>
      <w:r w:rsidRPr="00857DA6">
        <w:rPr>
          <w:rStyle w:val="description"/>
        </w:rPr>
        <w:t>]</w:t>
      </w:r>
    </w:p>
    <w:p w:rsidR="00F03047" w:rsidRPr="00F03047" w:rsidRDefault="00F03047" w:rsidP="00F03047"/>
    <w:sectPr w:rsidR="00F03047" w:rsidRPr="00F03047" w:rsidSect="008D3D40">
      <w:headerReference w:type="even" r:id="rId12"/>
      <w:headerReference w:type="default" r:id="rId13"/>
      <w:footerReference w:type="default" r:id="rId14"/>
      <w:type w:val="continuous"/>
      <w:pgSz w:w="11909" w:h="16834" w:code="9"/>
      <w:pgMar w:top="1418" w:right="1134" w:bottom="1418" w:left="1701" w:header="720" w:footer="7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C84" w:rsidRDefault="00E83C84">
      <w:r>
        <w:separator/>
      </w:r>
    </w:p>
    <w:p w:rsidR="00E83C84" w:rsidRDefault="00E83C84"/>
  </w:endnote>
  <w:endnote w:type="continuationSeparator" w:id="0">
    <w:p w:rsidR="00E83C84" w:rsidRDefault="00E83C84">
      <w:r>
        <w:continuationSeparator/>
      </w:r>
    </w:p>
    <w:p w:rsidR="00E83C84" w:rsidRDefault="00E83C8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1"/>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290"/>
    </w:tblGrid>
    <w:tr w:rsidR="00974EF8" w:rsidRPr="00E65080">
      <w:trPr>
        <w:cnfStyle w:val="100000000000"/>
      </w:trPr>
      <w:tc>
        <w:tcPr>
          <w:tcW w:w="9290" w:type="dxa"/>
          <w:shd w:val="clear" w:color="auto" w:fill="auto"/>
        </w:tcPr>
        <w:p w:rsidR="00974EF8" w:rsidRPr="002B199D" w:rsidRDefault="005039EE" w:rsidP="002B199D">
          <w:pPr>
            <w:tabs>
              <w:tab w:val="left" w:pos="0"/>
              <w:tab w:val="right" w:pos="9000"/>
            </w:tabs>
            <w:spacing w:after="0"/>
            <w:jc w:val="center"/>
            <w:rPr>
              <w:b w:val="0"/>
              <w:color w:val="auto"/>
              <w:sz w:val="18"/>
              <w:szCs w:val="18"/>
            </w:rPr>
          </w:pPr>
          <w:r w:rsidRPr="00CE281E">
            <w:rPr>
              <w:b w:val="0"/>
              <w:sz w:val="18"/>
              <w:szCs w:val="18"/>
            </w:rPr>
            <w:t>Phòng Kỹ thuật điều hành - Báo VietNamNet, số 141 Bà Triệu, Hai Bà Trưng, Hà Nội.</w:t>
          </w:r>
        </w:p>
      </w:tc>
    </w:tr>
  </w:tbl>
  <w:p w:rsidR="00974EF8" w:rsidRPr="008A160D" w:rsidRDefault="00974EF8" w:rsidP="008D3D40">
    <w:pPr>
      <w:tabs>
        <w:tab w:val="left" w:pos="0"/>
        <w:tab w:val="right" w:pos="9000"/>
      </w:tabs>
      <w:spacing w:before="40" w:after="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1"/>
      <w:tblW w:w="9234" w:type="dxa"/>
      <w:jc w:val="left"/>
      <w:tblInd w:w="3"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1E0"/>
    </w:tblPr>
    <w:tblGrid>
      <w:gridCol w:w="4642"/>
      <w:gridCol w:w="4592"/>
    </w:tblGrid>
    <w:tr w:rsidR="00974EF8" w:rsidRPr="00231C44">
      <w:trPr>
        <w:cnfStyle w:val="100000000000"/>
        <w:trHeight w:val="75"/>
        <w:jc w:val="left"/>
      </w:trPr>
      <w:tc>
        <w:tcPr>
          <w:tcW w:w="4642" w:type="dxa"/>
          <w:shd w:val="clear" w:color="auto" w:fill="auto"/>
        </w:tcPr>
        <w:p w:rsidR="00974EF8" w:rsidRPr="00231C44" w:rsidRDefault="005039EE" w:rsidP="008C0D2D">
          <w:pPr>
            <w:tabs>
              <w:tab w:val="left" w:pos="0"/>
              <w:tab w:val="right" w:pos="9000"/>
            </w:tabs>
            <w:spacing w:before="40" w:after="0"/>
            <w:jc w:val="left"/>
            <w:rPr>
              <w:b w:val="0"/>
              <w:color w:val="auto"/>
              <w:sz w:val="18"/>
              <w:szCs w:val="18"/>
            </w:rPr>
          </w:pPr>
          <w:r w:rsidRPr="00CE281E">
            <w:rPr>
              <w:b w:val="0"/>
              <w:sz w:val="18"/>
              <w:szCs w:val="18"/>
            </w:rPr>
            <w:t>Phòng Kỹ thuật điều hành - Báo VietNamNet, số 141 Bà Triệu, Hai Bà Trưng, Hà Nội.</w:t>
          </w:r>
        </w:p>
      </w:tc>
      <w:tc>
        <w:tcPr>
          <w:tcW w:w="4592" w:type="dxa"/>
          <w:shd w:val="clear" w:color="auto" w:fill="auto"/>
        </w:tcPr>
        <w:p w:rsidR="00974EF8" w:rsidRPr="00231C44" w:rsidRDefault="00974EF8" w:rsidP="00231C44">
          <w:pPr>
            <w:tabs>
              <w:tab w:val="left" w:pos="0"/>
              <w:tab w:val="right" w:pos="9000"/>
            </w:tabs>
            <w:spacing w:before="40" w:after="0"/>
            <w:jc w:val="right"/>
            <w:rPr>
              <w:b w:val="0"/>
              <w:color w:val="auto"/>
              <w:sz w:val="18"/>
              <w:szCs w:val="18"/>
            </w:rPr>
          </w:pPr>
          <w:r w:rsidRPr="00231C44">
            <w:rPr>
              <w:b w:val="0"/>
              <w:color w:val="auto"/>
              <w:sz w:val="18"/>
              <w:szCs w:val="18"/>
            </w:rPr>
            <w:t xml:space="preserve">Page </w:t>
          </w:r>
          <w:r w:rsidRPr="00231C44">
            <w:rPr>
              <w:rStyle w:val="PageNumber"/>
              <w:b w:val="0"/>
              <w:color w:val="auto"/>
              <w:sz w:val="16"/>
            </w:rPr>
            <w:fldChar w:fldCharType="begin"/>
          </w:r>
          <w:r w:rsidRPr="00231C44">
            <w:rPr>
              <w:rStyle w:val="PageNumber"/>
              <w:b w:val="0"/>
              <w:color w:val="auto"/>
              <w:sz w:val="16"/>
            </w:rPr>
            <w:instrText xml:space="preserve"> PAGE </w:instrText>
          </w:r>
          <w:r w:rsidRPr="00231C44">
            <w:rPr>
              <w:rStyle w:val="PageNumber"/>
              <w:b w:val="0"/>
              <w:color w:val="auto"/>
              <w:sz w:val="16"/>
            </w:rPr>
            <w:fldChar w:fldCharType="separate"/>
          </w:r>
          <w:r w:rsidR="005039EE">
            <w:rPr>
              <w:rStyle w:val="PageNumber"/>
              <w:b w:val="0"/>
              <w:noProof/>
              <w:color w:val="auto"/>
              <w:sz w:val="16"/>
            </w:rPr>
            <w:t>3</w:t>
          </w:r>
          <w:r w:rsidRPr="00231C44">
            <w:rPr>
              <w:rStyle w:val="PageNumber"/>
              <w:b w:val="0"/>
              <w:color w:val="auto"/>
              <w:sz w:val="16"/>
            </w:rPr>
            <w:fldChar w:fldCharType="end"/>
          </w:r>
          <w:r w:rsidRPr="00231C44">
            <w:rPr>
              <w:rStyle w:val="PageNumber"/>
              <w:b w:val="0"/>
              <w:color w:val="auto"/>
              <w:sz w:val="16"/>
            </w:rPr>
            <w:t xml:space="preserve"> of </w:t>
          </w:r>
          <w:r w:rsidRPr="00231C44">
            <w:rPr>
              <w:rStyle w:val="PageNumber"/>
              <w:b w:val="0"/>
              <w:color w:val="auto"/>
              <w:sz w:val="16"/>
            </w:rPr>
            <w:fldChar w:fldCharType="begin"/>
          </w:r>
          <w:r w:rsidRPr="00231C44">
            <w:rPr>
              <w:rStyle w:val="PageNumber"/>
              <w:b w:val="0"/>
              <w:color w:val="auto"/>
              <w:sz w:val="16"/>
            </w:rPr>
            <w:instrText xml:space="preserve"> NUMPAGES </w:instrText>
          </w:r>
          <w:r w:rsidRPr="00231C44">
            <w:rPr>
              <w:rStyle w:val="PageNumber"/>
              <w:b w:val="0"/>
              <w:color w:val="auto"/>
              <w:sz w:val="16"/>
            </w:rPr>
            <w:fldChar w:fldCharType="separate"/>
          </w:r>
          <w:r w:rsidR="005039EE">
            <w:rPr>
              <w:rStyle w:val="PageNumber"/>
              <w:b w:val="0"/>
              <w:noProof/>
              <w:color w:val="auto"/>
              <w:sz w:val="16"/>
            </w:rPr>
            <w:t>7</w:t>
          </w:r>
          <w:r w:rsidRPr="00231C44">
            <w:rPr>
              <w:rStyle w:val="PageNumber"/>
              <w:b w:val="0"/>
              <w:color w:val="auto"/>
              <w:sz w:val="16"/>
            </w:rPr>
            <w:fldChar w:fldCharType="end"/>
          </w:r>
        </w:p>
      </w:tc>
    </w:tr>
  </w:tbl>
  <w:p w:rsidR="00974EF8" w:rsidRPr="00124C64" w:rsidRDefault="00974EF8" w:rsidP="00AE7E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C84" w:rsidRDefault="00E83C84">
      <w:r>
        <w:separator/>
      </w:r>
    </w:p>
    <w:p w:rsidR="00E83C84" w:rsidRDefault="00E83C84"/>
  </w:footnote>
  <w:footnote w:type="continuationSeparator" w:id="0">
    <w:p w:rsidR="00E83C84" w:rsidRDefault="00E83C84">
      <w:r>
        <w:continuationSeparator/>
      </w:r>
    </w:p>
    <w:p w:rsidR="00E83C84" w:rsidRDefault="00E83C8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EF8" w:rsidRDefault="00974EF8"/>
  <w:p w:rsidR="00974EF8" w:rsidRDefault="00974EF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Look w:val="01E0"/>
    </w:tblPr>
    <w:tblGrid>
      <w:gridCol w:w="6588"/>
      <w:gridCol w:w="2702"/>
    </w:tblGrid>
    <w:tr w:rsidR="00974EF8" w:rsidRPr="007972E6">
      <w:trPr>
        <w:trHeight w:val="70"/>
      </w:trPr>
      <w:tc>
        <w:tcPr>
          <w:tcW w:w="6588" w:type="dxa"/>
        </w:tcPr>
        <w:p w:rsidR="00974EF8" w:rsidRDefault="007B2C12" w:rsidP="00C40A9D">
          <w:pPr>
            <w:tabs>
              <w:tab w:val="right" w:pos="9480"/>
            </w:tabs>
            <w:ind w:right="-900"/>
            <w:rPr>
              <w:rFonts w:cs="Arial"/>
              <w:b/>
            </w:rPr>
          </w:pPr>
          <w:r>
            <w:rPr>
              <w:rFonts w:ascii="Times New Roman" w:hAnsi="Times New Roman"/>
              <w:noProof/>
              <w:sz w:val="24"/>
            </w:rPr>
            <w:drawing>
              <wp:inline distT="0" distB="0" distL="0" distR="0">
                <wp:extent cx="1000125" cy="695325"/>
                <wp:effectExtent l="19050" t="0" r="9525" b="0"/>
                <wp:docPr id="5" name="Picture 5" descr="vietnam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tnamnet"/>
                        <pic:cNvPicPr>
                          <a:picLocks noChangeAspect="1" noChangeArrowheads="1"/>
                        </pic:cNvPicPr>
                      </pic:nvPicPr>
                      <pic:blipFill>
                        <a:blip r:embed="rId1"/>
                        <a:srcRect/>
                        <a:stretch>
                          <a:fillRect/>
                        </a:stretch>
                      </pic:blipFill>
                      <pic:spPr bwMode="auto">
                        <a:xfrm>
                          <a:off x="0" y="0"/>
                          <a:ext cx="1000125" cy="695325"/>
                        </a:xfrm>
                        <a:prstGeom prst="rect">
                          <a:avLst/>
                        </a:prstGeom>
                        <a:noFill/>
                        <a:ln w="9525">
                          <a:noFill/>
                          <a:miter lim="800000"/>
                          <a:headEnd/>
                          <a:tailEnd/>
                        </a:ln>
                      </pic:spPr>
                    </pic:pic>
                  </a:graphicData>
                </a:graphic>
              </wp:inline>
            </w:drawing>
          </w:r>
        </w:p>
      </w:tc>
      <w:tc>
        <w:tcPr>
          <w:tcW w:w="2702" w:type="dxa"/>
        </w:tcPr>
        <w:p w:rsidR="00974EF8" w:rsidRPr="002E54C8" w:rsidRDefault="00974EF8" w:rsidP="00C40A9D">
          <w:pPr>
            <w:tabs>
              <w:tab w:val="right" w:pos="9480"/>
            </w:tabs>
            <w:ind w:right="-900"/>
            <w:rPr>
              <w:rFonts w:cs="Arial"/>
              <w:b/>
              <w:i/>
              <w:color w:val="0000FF"/>
              <w:sz w:val="18"/>
              <w:szCs w:val="18"/>
            </w:rPr>
          </w:pPr>
          <w:r w:rsidRPr="002E54C8">
            <w:rPr>
              <w:rFonts w:cs="Arial"/>
              <w:b/>
              <w:sz w:val="18"/>
              <w:szCs w:val="18"/>
            </w:rPr>
            <w:t>Code:</w:t>
          </w:r>
          <w:r w:rsidRPr="00C47B61">
            <w:rPr>
              <w:rFonts w:cs="Arial"/>
              <w:i/>
              <w:color w:val="0000FF"/>
              <w:sz w:val="18"/>
              <w:szCs w:val="18"/>
            </w:rPr>
            <w:t xml:space="preserve"> </w:t>
          </w:r>
          <w:r w:rsidR="007A43F2">
            <w:rPr>
              <w:rStyle w:val="description"/>
            </w:rPr>
            <w:t>CMS_SoftwareDesign</w:t>
          </w:r>
        </w:p>
        <w:p w:rsidR="00974EF8" w:rsidRPr="002E54C8" w:rsidRDefault="00974EF8" w:rsidP="00C40A9D">
          <w:pPr>
            <w:tabs>
              <w:tab w:val="right" w:pos="9480"/>
            </w:tabs>
            <w:ind w:right="-900"/>
            <w:rPr>
              <w:rFonts w:cs="Arial"/>
              <w:b/>
            </w:rPr>
          </w:pPr>
          <w:r w:rsidRPr="002E54C8">
            <w:rPr>
              <w:rFonts w:cs="Arial"/>
              <w:b/>
              <w:sz w:val="18"/>
              <w:szCs w:val="18"/>
            </w:rPr>
            <w:t xml:space="preserve">Page: </w:t>
          </w:r>
          <w:r w:rsidRPr="00C47B61">
            <w:rPr>
              <w:rStyle w:val="PageNumber"/>
              <w:rFonts w:cs="Arial"/>
              <w:color w:val="333333"/>
              <w:sz w:val="18"/>
              <w:szCs w:val="18"/>
            </w:rPr>
            <w:fldChar w:fldCharType="begin"/>
          </w:r>
          <w:r w:rsidRPr="00C47B61">
            <w:rPr>
              <w:rStyle w:val="PageNumber"/>
              <w:rFonts w:cs="Arial"/>
              <w:color w:val="333333"/>
              <w:sz w:val="18"/>
              <w:szCs w:val="18"/>
            </w:rPr>
            <w:instrText xml:space="preserve"> PAGE </w:instrText>
          </w:r>
          <w:r w:rsidRPr="00C47B61">
            <w:rPr>
              <w:rStyle w:val="PageNumber"/>
              <w:rFonts w:cs="Arial"/>
              <w:color w:val="333333"/>
              <w:sz w:val="18"/>
              <w:szCs w:val="18"/>
            </w:rPr>
            <w:fldChar w:fldCharType="separate"/>
          </w:r>
          <w:r w:rsidR="005039EE">
            <w:rPr>
              <w:rStyle w:val="PageNumber"/>
              <w:rFonts w:cs="Arial"/>
              <w:noProof/>
              <w:color w:val="333333"/>
              <w:sz w:val="18"/>
              <w:szCs w:val="18"/>
            </w:rPr>
            <w:t>1</w:t>
          </w:r>
          <w:r w:rsidRPr="00C47B61">
            <w:rPr>
              <w:rStyle w:val="PageNumber"/>
              <w:rFonts w:cs="Arial"/>
              <w:color w:val="333333"/>
              <w:sz w:val="18"/>
              <w:szCs w:val="18"/>
            </w:rPr>
            <w:fldChar w:fldCharType="end"/>
          </w:r>
          <w:r w:rsidRPr="00C47B61">
            <w:rPr>
              <w:rStyle w:val="PageNumber"/>
              <w:rFonts w:cs="Arial"/>
              <w:color w:val="333333"/>
              <w:sz w:val="18"/>
              <w:szCs w:val="18"/>
            </w:rPr>
            <w:t xml:space="preserve"> of </w:t>
          </w:r>
          <w:r w:rsidRPr="00C47B61">
            <w:rPr>
              <w:rStyle w:val="PageNumber"/>
              <w:rFonts w:cs="Arial"/>
              <w:color w:val="333333"/>
              <w:sz w:val="18"/>
              <w:szCs w:val="18"/>
            </w:rPr>
            <w:fldChar w:fldCharType="begin"/>
          </w:r>
          <w:r w:rsidRPr="00C47B61">
            <w:rPr>
              <w:rStyle w:val="PageNumber"/>
              <w:rFonts w:cs="Arial"/>
              <w:color w:val="333333"/>
              <w:sz w:val="18"/>
              <w:szCs w:val="18"/>
            </w:rPr>
            <w:instrText xml:space="preserve"> NUMPAGES </w:instrText>
          </w:r>
          <w:r w:rsidRPr="00C47B61">
            <w:rPr>
              <w:rStyle w:val="PageNumber"/>
              <w:rFonts w:cs="Arial"/>
              <w:color w:val="333333"/>
              <w:sz w:val="18"/>
              <w:szCs w:val="18"/>
            </w:rPr>
            <w:fldChar w:fldCharType="separate"/>
          </w:r>
          <w:r w:rsidR="005039EE">
            <w:rPr>
              <w:rStyle w:val="PageNumber"/>
              <w:rFonts w:cs="Arial"/>
              <w:noProof/>
              <w:color w:val="333333"/>
              <w:sz w:val="18"/>
              <w:szCs w:val="18"/>
            </w:rPr>
            <w:t>7</w:t>
          </w:r>
          <w:r w:rsidRPr="00C47B61">
            <w:rPr>
              <w:rStyle w:val="PageNumber"/>
              <w:rFonts w:cs="Arial"/>
              <w:color w:val="333333"/>
              <w:sz w:val="18"/>
              <w:szCs w:val="18"/>
            </w:rPr>
            <w:fldChar w:fldCharType="end"/>
          </w:r>
        </w:p>
      </w:tc>
    </w:tr>
  </w:tbl>
  <w:p w:rsidR="00974EF8" w:rsidRPr="007972E6" w:rsidRDefault="00974EF8" w:rsidP="00BC6AF5">
    <w:pPr>
      <w:tabs>
        <w:tab w:val="right" w:pos="9480"/>
      </w:tabs>
      <w:ind w:right="-900"/>
      <w:rPr>
        <w:lang w:val="fr-F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EF8" w:rsidRDefault="00974EF8"/>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1"/>
      <w:tblW w:w="9234" w:type="dxa"/>
      <w:jc w:val="left"/>
      <w:tblInd w:w="3"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57" w:type="dxa"/>
        <w:right w:w="57" w:type="dxa"/>
      </w:tblCellMar>
      <w:tblLook w:val="01E0"/>
    </w:tblPr>
    <w:tblGrid>
      <w:gridCol w:w="4642"/>
      <w:gridCol w:w="4592"/>
    </w:tblGrid>
    <w:tr w:rsidR="00974EF8" w:rsidRPr="002E54C8">
      <w:trPr>
        <w:cnfStyle w:val="100000000000"/>
        <w:trHeight w:val="75"/>
        <w:jc w:val="left"/>
      </w:trPr>
      <w:tc>
        <w:tcPr>
          <w:tcW w:w="4642" w:type="dxa"/>
          <w:shd w:val="clear" w:color="auto" w:fill="auto"/>
        </w:tcPr>
        <w:p w:rsidR="00974EF8" w:rsidRPr="001138FF" w:rsidRDefault="00974EF8" w:rsidP="008C0D2D">
          <w:pPr>
            <w:tabs>
              <w:tab w:val="left" w:pos="0"/>
              <w:tab w:val="right" w:pos="9000"/>
            </w:tabs>
            <w:spacing w:before="40" w:after="0"/>
            <w:jc w:val="left"/>
            <w:rPr>
              <w:b w:val="0"/>
              <w:i/>
              <w:color w:val="0000FF"/>
              <w:sz w:val="18"/>
              <w:szCs w:val="18"/>
            </w:rPr>
          </w:pPr>
          <w:fldSimple w:instr=" DOCPROPERTY  &quot;Artifact code&quot;  \* MERGEFORMAT ">
            <w:r w:rsidR="001A6447">
              <w:rPr>
                <w:b w:val="0"/>
                <w:i/>
                <w:color w:val="0000FF"/>
                <w:sz w:val="18"/>
                <w:szCs w:val="18"/>
              </w:rPr>
              <w:t>&lt;Artifact code&gt;</w:t>
            </w:r>
          </w:fldSimple>
        </w:p>
      </w:tc>
      <w:tc>
        <w:tcPr>
          <w:tcW w:w="4592" w:type="dxa"/>
          <w:shd w:val="clear" w:color="auto" w:fill="auto"/>
        </w:tcPr>
        <w:p w:rsidR="00974EF8" w:rsidRPr="002E54C8" w:rsidRDefault="002B2378" w:rsidP="00F33D79">
          <w:pPr>
            <w:tabs>
              <w:tab w:val="left" w:pos="0"/>
              <w:tab w:val="right" w:pos="9000"/>
            </w:tabs>
            <w:spacing w:before="40" w:after="0"/>
            <w:jc w:val="right"/>
            <w:rPr>
              <w:b w:val="0"/>
              <w:color w:val="auto"/>
              <w:sz w:val="18"/>
              <w:szCs w:val="18"/>
            </w:rPr>
          </w:pPr>
          <w:fldSimple w:instr=" DOCPROPERTY  &quot;Artifact name&quot;  \* MERGEFORMAT ">
            <w:r w:rsidR="001A6447">
              <w:rPr>
                <w:b w:val="0"/>
                <w:color w:val="auto"/>
                <w:sz w:val="18"/>
                <w:szCs w:val="18"/>
              </w:rPr>
              <w:t>Software Design Document</w:t>
            </w:r>
          </w:fldSimple>
        </w:p>
      </w:tc>
    </w:tr>
  </w:tbl>
  <w:p w:rsidR="00974EF8" w:rsidRDefault="00974EF8" w:rsidP="00E650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57E11FE"/>
    <w:lvl w:ilvl="0">
      <w:start w:val="1"/>
      <w:numFmt w:val="decimal"/>
      <w:lvlText w:val="%1."/>
      <w:lvlJc w:val="left"/>
      <w:pPr>
        <w:tabs>
          <w:tab w:val="num" w:pos="1800"/>
        </w:tabs>
        <w:ind w:left="1800" w:hanging="360"/>
      </w:pPr>
    </w:lvl>
  </w:abstractNum>
  <w:abstractNum w:abstractNumId="1">
    <w:nsid w:val="FFFFFF7D"/>
    <w:multiLevelType w:val="singleLevel"/>
    <w:tmpl w:val="3FF62AFC"/>
    <w:lvl w:ilvl="0">
      <w:start w:val="1"/>
      <w:numFmt w:val="decimal"/>
      <w:lvlText w:val="%1."/>
      <w:lvlJc w:val="left"/>
      <w:pPr>
        <w:tabs>
          <w:tab w:val="num" w:pos="1440"/>
        </w:tabs>
        <w:ind w:left="1440" w:hanging="360"/>
      </w:pPr>
    </w:lvl>
  </w:abstractNum>
  <w:abstractNum w:abstractNumId="2">
    <w:nsid w:val="FFFFFF7E"/>
    <w:multiLevelType w:val="singleLevel"/>
    <w:tmpl w:val="94CE0ADA"/>
    <w:lvl w:ilvl="0">
      <w:start w:val="1"/>
      <w:numFmt w:val="decimal"/>
      <w:pStyle w:val="ListNumber3"/>
      <w:lvlText w:val="%1."/>
      <w:lvlJc w:val="left"/>
      <w:pPr>
        <w:tabs>
          <w:tab w:val="num" w:pos="1080"/>
        </w:tabs>
        <w:ind w:left="1080" w:hanging="360"/>
      </w:pPr>
      <w:rPr>
        <w:rFonts w:hint="default"/>
      </w:rPr>
    </w:lvl>
  </w:abstractNum>
  <w:abstractNum w:abstractNumId="3">
    <w:nsid w:val="FFFFFF7F"/>
    <w:multiLevelType w:val="singleLevel"/>
    <w:tmpl w:val="D20CB746"/>
    <w:lvl w:ilvl="0">
      <w:start w:val="1"/>
      <w:numFmt w:val="decimal"/>
      <w:pStyle w:val="ListNumber2"/>
      <w:lvlText w:val="%1."/>
      <w:lvlJc w:val="left"/>
      <w:pPr>
        <w:tabs>
          <w:tab w:val="num" w:pos="720"/>
        </w:tabs>
        <w:ind w:left="720" w:hanging="360"/>
      </w:pPr>
    </w:lvl>
  </w:abstractNum>
  <w:abstractNum w:abstractNumId="4">
    <w:nsid w:val="FFFFFF80"/>
    <w:multiLevelType w:val="singleLevel"/>
    <w:tmpl w:val="A2D409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1D4375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84ADAD2"/>
    <w:lvl w:ilvl="0">
      <w:start w:val="1"/>
      <w:numFmt w:val="bullet"/>
      <w:pStyle w:val="ListBullet3"/>
      <w:lvlText w:val="-"/>
      <w:lvlJc w:val="left"/>
      <w:pPr>
        <w:tabs>
          <w:tab w:val="num" w:pos="864"/>
        </w:tabs>
        <w:ind w:left="864" w:hanging="144"/>
      </w:pPr>
      <w:rPr>
        <w:rFonts w:ascii="Verdana" w:hAnsi="Verdana" w:hint="default"/>
        <w:sz w:val="16"/>
        <w:szCs w:val="16"/>
      </w:rPr>
    </w:lvl>
  </w:abstractNum>
  <w:abstractNum w:abstractNumId="7">
    <w:nsid w:val="FFFFFF83"/>
    <w:multiLevelType w:val="singleLevel"/>
    <w:tmpl w:val="E5F69180"/>
    <w:lvl w:ilvl="0">
      <w:start w:val="1"/>
      <w:numFmt w:val="bullet"/>
      <w:pStyle w:val="ListBullet2"/>
      <w:lvlText w:val=""/>
      <w:lvlJc w:val="left"/>
      <w:pPr>
        <w:tabs>
          <w:tab w:val="num" w:pos="648"/>
        </w:tabs>
        <w:ind w:left="648" w:hanging="288"/>
      </w:pPr>
      <w:rPr>
        <w:rFonts w:ascii="Wingdings" w:hAnsi="Wingdings" w:hint="default"/>
        <w:sz w:val="20"/>
        <w:szCs w:val="20"/>
      </w:rPr>
    </w:lvl>
  </w:abstractNum>
  <w:abstractNum w:abstractNumId="8">
    <w:nsid w:val="FFFFFF88"/>
    <w:multiLevelType w:val="singleLevel"/>
    <w:tmpl w:val="391AFA52"/>
    <w:lvl w:ilvl="0">
      <w:start w:val="1"/>
      <w:numFmt w:val="decimal"/>
      <w:pStyle w:val="ListNumber"/>
      <w:lvlText w:val="%1."/>
      <w:lvlJc w:val="left"/>
      <w:pPr>
        <w:tabs>
          <w:tab w:val="num" w:pos="360"/>
        </w:tabs>
        <w:ind w:left="360" w:hanging="360"/>
      </w:pPr>
    </w:lvl>
  </w:abstractNum>
  <w:abstractNum w:abstractNumId="9">
    <w:nsid w:val="0B920375"/>
    <w:multiLevelType w:val="hybridMultilevel"/>
    <w:tmpl w:val="190C2F82"/>
    <w:lvl w:ilvl="0" w:tplc="F5FC8172">
      <w:start w:val="1"/>
      <w:numFmt w:val="bullet"/>
      <w:pStyle w:val="List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934617"/>
    <w:multiLevelType w:val="multilevel"/>
    <w:tmpl w:val="FBB27BD2"/>
    <w:lvl w:ilvl="0">
      <w:start w:val="1"/>
      <w:numFmt w:val="bullet"/>
      <w:pStyle w:val="Body-Bullet1"/>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o"/>
      <w:lvlJc w:val="left"/>
      <w:pPr>
        <w:tabs>
          <w:tab w:val="num" w:pos="270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1">
    <w:nsid w:val="461B3ACD"/>
    <w:multiLevelType w:val="multilevel"/>
    <w:tmpl w:val="65CE1C60"/>
    <w:lvl w:ilvl="0">
      <w:start w:val="1"/>
      <w:numFmt w:val="upperRoman"/>
      <w:pStyle w:val="Heading1"/>
      <w:lvlText w:val="%1."/>
      <w:lvlJc w:val="left"/>
      <w:pPr>
        <w:tabs>
          <w:tab w:val="num" w:pos="360"/>
        </w:tabs>
        <w:ind w:left="0" w:firstLine="0"/>
      </w:pPr>
      <w:rPr>
        <w:rFonts w:ascii="Arial" w:hAnsi="Arial" w:hint="default"/>
        <w:b/>
        <w:i w:val="0"/>
        <w:sz w:val="32"/>
        <w:szCs w:val="32"/>
      </w:rPr>
    </w:lvl>
    <w:lvl w:ilvl="1">
      <w:start w:val="1"/>
      <w:numFmt w:val="decimal"/>
      <w:pStyle w:val="Heading2"/>
      <w:lvlText w:val="%2."/>
      <w:lvlJc w:val="left"/>
      <w:pPr>
        <w:tabs>
          <w:tab w:val="num" w:pos="720"/>
        </w:tabs>
        <w:ind w:left="720" w:hanging="720"/>
      </w:pPr>
      <w:rPr>
        <w:rFonts w:ascii="Arial" w:hAnsi="Arial" w:hint="default"/>
        <w:b/>
        <w:i w:val="0"/>
        <w:sz w:val="28"/>
        <w:szCs w:val="28"/>
      </w:rPr>
    </w:lvl>
    <w:lvl w:ilvl="2">
      <w:start w:val="1"/>
      <w:numFmt w:val="decimal"/>
      <w:pStyle w:val="Heading3"/>
      <w:lvlText w:val="%2.%3."/>
      <w:lvlJc w:val="left"/>
      <w:pPr>
        <w:tabs>
          <w:tab w:val="num" w:pos="1800"/>
        </w:tabs>
        <w:ind w:left="1440" w:hanging="1440"/>
      </w:pPr>
      <w:rPr>
        <w:rFonts w:ascii="Arial" w:hAnsi="Arial" w:hint="default"/>
        <w:b/>
        <w:i w:val="0"/>
        <w:sz w:val="26"/>
        <w:szCs w:val="26"/>
      </w:rPr>
    </w:lvl>
    <w:lvl w:ilvl="3">
      <w:start w:val="1"/>
      <w:numFmt w:val="decimal"/>
      <w:pStyle w:val="Heading4"/>
      <w:lvlText w:val="%2.%3.%4."/>
      <w:lvlJc w:val="left"/>
      <w:pPr>
        <w:tabs>
          <w:tab w:val="num" w:pos="2520"/>
        </w:tabs>
        <w:ind w:left="2160" w:hanging="2160"/>
      </w:pPr>
      <w:rPr>
        <w:rFonts w:hint="default"/>
        <w:b/>
        <w:i w:val="0"/>
        <w:sz w:val="22"/>
        <w:szCs w:val="22"/>
      </w:rPr>
    </w:lvl>
    <w:lvl w:ilvl="4">
      <w:start w:val="1"/>
      <w:numFmt w:val="decimal"/>
      <w:pStyle w:val="Heading5"/>
      <w:lvlText w:val="%2.%3.%4.%5."/>
      <w:lvlJc w:val="left"/>
      <w:pPr>
        <w:tabs>
          <w:tab w:val="num" w:pos="1134"/>
        </w:tabs>
        <w:ind w:left="1134" w:hanging="1134"/>
      </w:pPr>
      <w:rPr>
        <w:rFonts w:hint="default"/>
        <w:b w:val="0"/>
        <w:i w:val="0"/>
        <w:sz w:val="20"/>
        <w:szCs w:val="20"/>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2">
    <w:nsid w:val="5AAE16AB"/>
    <w:multiLevelType w:val="multilevel"/>
    <w:tmpl w:val="C2269C36"/>
    <w:lvl w:ilvl="0">
      <w:start w:val="1"/>
      <w:numFmt w:val="decimal"/>
      <w:pStyle w:val="Body-Task"/>
      <w:suff w:val="space"/>
      <w:lvlText w:val="T%1."/>
      <w:lvlJc w:val="left"/>
      <w:pPr>
        <w:ind w:left="108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o"/>
      <w:lvlJc w:val="left"/>
      <w:pPr>
        <w:tabs>
          <w:tab w:val="num" w:pos="1800"/>
        </w:tabs>
        <w:ind w:left="180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abstractNumId w:val="7"/>
  </w:num>
  <w:num w:numId="2">
    <w:abstractNumId w:val="6"/>
  </w:num>
  <w:num w:numId="3">
    <w:abstractNumId w:val="8"/>
  </w:num>
  <w:num w:numId="4">
    <w:abstractNumId w:val="3"/>
  </w:num>
  <w:num w:numId="5">
    <w:abstractNumId w:val="2"/>
  </w:num>
  <w:num w:numId="6">
    <w:abstractNumId w:val="5"/>
  </w:num>
  <w:num w:numId="7">
    <w:abstractNumId w:val="10"/>
  </w:num>
  <w:num w:numId="8">
    <w:abstractNumId w:val="9"/>
  </w:num>
  <w:num w:numId="9">
    <w:abstractNumId w:val="12"/>
  </w:num>
  <w:num w:numId="10">
    <w:abstractNumId w:val="11"/>
  </w:num>
  <w:num w:numId="11">
    <w:abstractNumId w:val="4"/>
  </w:num>
  <w:num w:numId="12">
    <w:abstractNumId w:val="1"/>
  </w:num>
  <w:num w:numId="13">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fr-CA" w:vendorID="64" w:dllVersion="131078" w:nlCheck="1" w:checkStyle="1"/>
  <w:activeWritingStyle w:appName="MSWord" w:lang="fr-FR" w:vendorID="64" w:dllVersion="131078" w:nlCheck="1" w:checkStyle="1"/>
  <w:attachedTemplate r:id="rId1"/>
  <w:stylePaneFormatFilter w:val="1F08"/>
  <w:defaultTabStop w:val="851"/>
  <w:characterSpacingControl w:val="doNotCompress"/>
  <w:hdrShapeDefaults>
    <o:shapedefaults v:ext="edit" spidmax="3074">
      <o:colormenu v:ext="edit" fillcolor="none" strokecolor="none"/>
    </o:shapedefaults>
  </w:hdrShapeDefaults>
  <w:footnotePr>
    <w:footnote w:id="-1"/>
    <w:footnote w:id="0"/>
  </w:footnotePr>
  <w:endnotePr>
    <w:endnote w:id="-1"/>
    <w:endnote w:id="0"/>
  </w:endnotePr>
  <w:compat/>
  <w:rsids>
    <w:rsidRoot w:val="007B2C12"/>
    <w:rsid w:val="00001565"/>
    <w:rsid w:val="00003A99"/>
    <w:rsid w:val="00004755"/>
    <w:rsid w:val="00006639"/>
    <w:rsid w:val="00006FA5"/>
    <w:rsid w:val="000110DB"/>
    <w:rsid w:val="00011470"/>
    <w:rsid w:val="00014999"/>
    <w:rsid w:val="0001586E"/>
    <w:rsid w:val="000166D2"/>
    <w:rsid w:val="00021A7D"/>
    <w:rsid w:val="000357D6"/>
    <w:rsid w:val="0003629C"/>
    <w:rsid w:val="000405E2"/>
    <w:rsid w:val="00044935"/>
    <w:rsid w:val="00045C73"/>
    <w:rsid w:val="000522D4"/>
    <w:rsid w:val="000523CF"/>
    <w:rsid w:val="00052CE9"/>
    <w:rsid w:val="0005494D"/>
    <w:rsid w:val="00057301"/>
    <w:rsid w:val="00060934"/>
    <w:rsid w:val="00061BE5"/>
    <w:rsid w:val="00064082"/>
    <w:rsid w:val="0006537A"/>
    <w:rsid w:val="00065D7E"/>
    <w:rsid w:val="00066A96"/>
    <w:rsid w:val="00075670"/>
    <w:rsid w:val="00075708"/>
    <w:rsid w:val="00082065"/>
    <w:rsid w:val="000853BA"/>
    <w:rsid w:val="00086D7E"/>
    <w:rsid w:val="000961E6"/>
    <w:rsid w:val="000A05F6"/>
    <w:rsid w:val="000A07D4"/>
    <w:rsid w:val="000B203D"/>
    <w:rsid w:val="000B57EF"/>
    <w:rsid w:val="000C3AF8"/>
    <w:rsid w:val="000C7F9B"/>
    <w:rsid w:val="000D1029"/>
    <w:rsid w:val="000D63BC"/>
    <w:rsid w:val="000E0BA2"/>
    <w:rsid w:val="000F0A0C"/>
    <w:rsid w:val="00100A90"/>
    <w:rsid w:val="00102369"/>
    <w:rsid w:val="001049B8"/>
    <w:rsid w:val="00110A37"/>
    <w:rsid w:val="00110CA5"/>
    <w:rsid w:val="00111906"/>
    <w:rsid w:val="001132A0"/>
    <w:rsid w:val="0011387F"/>
    <w:rsid w:val="001138FF"/>
    <w:rsid w:val="00114CB0"/>
    <w:rsid w:val="00120A6A"/>
    <w:rsid w:val="00124C64"/>
    <w:rsid w:val="00125562"/>
    <w:rsid w:val="0013247C"/>
    <w:rsid w:val="00132E5D"/>
    <w:rsid w:val="001337DD"/>
    <w:rsid w:val="00140431"/>
    <w:rsid w:val="00142C80"/>
    <w:rsid w:val="001562F9"/>
    <w:rsid w:val="00156589"/>
    <w:rsid w:val="00157DDC"/>
    <w:rsid w:val="00161841"/>
    <w:rsid w:val="00161E08"/>
    <w:rsid w:val="00167FEB"/>
    <w:rsid w:val="001706F1"/>
    <w:rsid w:val="00181F9F"/>
    <w:rsid w:val="00184EE0"/>
    <w:rsid w:val="00186579"/>
    <w:rsid w:val="00196059"/>
    <w:rsid w:val="001A2CC5"/>
    <w:rsid w:val="001A3846"/>
    <w:rsid w:val="001A6447"/>
    <w:rsid w:val="001A7376"/>
    <w:rsid w:val="001B14B2"/>
    <w:rsid w:val="001B535C"/>
    <w:rsid w:val="001B64CD"/>
    <w:rsid w:val="001B768C"/>
    <w:rsid w:val="001C5202"/>
    <w:rsid w:val="001C54FD"/>
    <w:rsid w:val="001C598B"/>
    <w:rsid w:val="001C59CA"/>
    <w:rsid w:val="001D10B5"/>
    <w:rsid w:val="001D4BFC"/>
    <w:rsid w:val="001E48C3"/>
    <w:rsid w:val="001E5BBD"/>
    <w:rsid w:val="001E74E5"/>
    <w:rsid w:val="001F1B8C"/>
    <w:rsid w:val="001F3A79"/>
    <w:rsid w:val="001F49C2"/>
    <w:rsid w:val="001F61CD"/>
    <w:rsid w:val="001F674A"/>
    <w:rsid w:val="001F76FB"/>
    <w:rsid w:val="00204D7D"/>
    <w:rsid w:val="00205184"/>
    <w:rsid w:val="00205ED1"/>
    <w:rsid w:val="002079A9"/>
    <w:rsid w:val="002203CA"/>
    <w:rsid w:val="00224445"/>
    <w:rsid w:val="00226B50"/>
    <w:rsid w:val="00231C44"/>
    <w:rsid w:val="00231F36"/>
    <w:rsid w:val="00236D7C"/>
    <w:rsid w:val="00240A65"/>
    <w:rsid w:val="00240A86"/>
    <w:rsid w:val="00245C72"/>
    <w:rsid w:val="00245C7E"/>
    <w:rsid w:val="00245E4C"/>
    <w:rsid w:val="00247357"/>
    <w:rsid w:val="00255943"/>
    <w:rsid w:val="002660B4"/>
    <w:rsid w:val="002675D9"/>
    <w:rsid w:val="0027217B"/>
    <w:rsid w:val="00274FFB"/>
    <w:rsid w:val="00275AA5"/>
    <w:rsid w:val="00276011"/>
    <w:rsid w:val="00282B13"/>
    <w:rsid w:val="00290E53"/>
    <w:rsid w:val="002928FF"/>
    <w:rsid w:val="002937B6"/>
    <w:rsid w:val="0029468F"/>
    <w:rsid w:val="0029650F"/>
    <w:rsid w:val="002A13C5"/>
    <w:rsid w:val="002A1B32"/>
    <w:rsid w:val="002A4E6B"/>
    <w:rsid w:val="002A6DA2"/>
    <w:rsid w:val="002B199D"/>
    <w:rsid w:val="002B2378"/>
    <w:rsid w:val="002B5C5B"/>
    <w:rsid w:val="002B6EB0"/>
    <w:rsid w:val="002C7D38"/>
    <w:rsid w:val="002D113C"/>
    <w:rsid w:val="002D4893"/>
    <w:rsid w:val="002D4B5A"/>
    <w:rsid w:val="002E05B9"/>
    <w:rsid w:val="002E0C37"/>
    <w:rsid w:val="002E54C8"/>
    <w:rsid w:val="002F0F80"/>
    <w:rsid w:val="002F3B05"/>
    <w:rsid w:val="002F3F51"/>
    <w:rsid w:val="00300624"/>
    <w:rsid w:val="00302541"/>
    <w:rsid w:val="00312042"/>
    <w:rsid w:val="00315473"/>
    <w:rsid w:val="003158F6"/>
    <w:rsid w:val="00321B54"/>
    <w:rsid w:val="0033657B"/>
    <w:rsid w:val="00337C2E"/>
    <w:rsid w:val="003419F7"/>
    <w:rsid w:val="00343239"/>
    <w:rsid w:val="00343C23"/>
    <w:rsid w:val="00346219"/>
    <w:rsid w:val="00353039"/>
    <w:rsid w:val="00365D8E"/>
    <w:rsid w:val="00371725"/>
    <w:rsid w:val="00376700"/>
    <w:rsid w:val="003805BE"/>
    <w:rsid w:val="003813F0"/>
    <w:rsid w:val="003823B1"/>
    <w:rsid w:val="00383F44"/>
    <w:rsid w:val="00385FA6"/>
    <w:rsid w:val="003917A0"/>
    <w:rsid w:val="00397786"/>
    <w:rsid w:val="0039791B"/>
    <w:rsid w:val="003A0BF9"/>
    <w:rsid w:val="003A23E2"/>
    <w:rsid w:val="003A3356"/>
    <w:rsid w:val="003B0E8D"/>
    <w:rsid w:val="003B5ADD"/>
    <w:rsid w:val="003C4C48"/>
    <w:rsid w:val="003C4ED6"/>
    <w:rsid w:val="003C5661"/>
    <w:rsid w:val="003C5CCF"/>
    <w:rsid w:val="003C65FA"/>
    <w:rsid w:val="003D046A"/>
    <w:rsid w:val="003D4619"/>
    <w:rsid w:val="003D55F6"/>
    <w:rsid w:val="003D78B8"/>
    <w:rsid w:val="003D7EBC"/>
    <w:rsid w:val="003E1B84"/>
    <w:rsid w:val="003E3CFA"/>
    <w:rsid w:val="003E49B6"/>
    <w:rsid w:val="003E78A8"/>
    <w:rsid w:val="003F5DEF"/>
    <w:rsid w:val="003F722A"/>
    <w:rsid w:val="00405C82"/>
    <w:rsid w:val="0041057E"/>
    <w:rsid w:val="00415BD7"/>
    <w:rsid w:val="0041621B"/>
    <w:rsid w:val="00416C87"/>
    <w:rsid w:val="0042189E"/>
    <w:rsid w:val="00424E46"/>
    <w:rsid w:val="00425E35"/>
    <w:rsid w:val="00433151"/>
    <w:rsid w:val="00434800"/>
    <w:rsid w:val="0044017F"/>
    <w:rsid w:val="00440226"/>
    <w:rsid w:val="00440CB2"/>
    <w:rsid w:val="00440DE8"/>
    <w:rsid w:val="00441A4F"/>
    <w:rsid w:val="00443E21"/>
    <w:rsid w:val="00446479"/>
    <w:rsid w:val="00453545"/>
    <w:rsid w:val="00454360"/>
    <w:rsid w:val="00456A93"/>
    <w:rsid w:val="0046073D"/>
    <w:rsid w:val="00464143"/>
    <w:rsid w:val="0047009D"/>
    <w:rsid w:val="00471E25"/>
    <w:rsid w:val="00472961"/>
    <w:rsid w:val="00475209"/>
    <w:rsid w:val="004809C3"/>
    <w:rsid w:val="0048461A"/>
    <w:rsid w:val="00487771"/>
    <w:rsid w:val="0049255A"/>
    <w:rsid w:val="00492BD0"/>
    <w:rsid w:val="004935DA"/>
    <w:rsid w:val="004A3F84"/>
    <w:rsid w:val="004A6DEB"/>
    <w:rsid w:val="004B667F"/>
    <w:rsid w:val="004C2A0A"/>
    <w:rsid w:val="004C477B"/>
    <w:rsid w:val="004C6CE3"/>
    <w:rsid w:val="004D057D"/>
    <w:rsid w:val="004D152F"/>
    <w:rsid w:val="004D27A9"/>
    <w:rsid w:val="004D2AE5"/>
    <w:rsid w:val="004D4C1E"/>
    <w:rsid w:val="004D77E3"/>
    <w:rsid w:val="004E097A"/>
    <w:rsid w:val="004E50E2"/>
    <w:rsid w:val="004E59EA"/>
    <w:rsid w:val="004F5649"/>
    <w:rsid w:val="004F67E1"/>
    <w:rsid w:val="004F6801"/>
    <w:rsid w:val="00501C73"/>
    <w:rsid w:val="005039EE"/>
    <w:rsid w:val="005235FA"/>
    <w:rsid w:val="005269A9"/>
    <w:rsid w:val="00527320"/>
    <w:rsid w:val="00530F92"/>
    <w:rsid w:val="00536117"/>
    <w:rsid w:val="005434D2"/>
    <w:rsid w:val="00544C9E"/>
    <w:rsid w:val="0055090F"/>
    <w:rsid w:val="00554232"/>
    <w:rsid w:val="00570C79"/>
    <w:rsid w:val="005851CF"/>
    <w:rsid w:val="00585F3B"/>
    <w:rsid w:val="005905B7"/>
    <w:rsid w:val="00592278"/>
    <w:rsid w:val="005A0DA3"/>
    <w:rsid w:val="005A2D68"/>
    <w:rsid w:val="005A63B0"/>
    <w:rsid w:val="005B7788"/>
    <w:rsid w:val="005C075E"/>
    <w:rsid w:val="005C4C6D"/>
    <w:rsid w:val="005C6372"/>
    <w:rsid w:val="005D006C"/>
    <w:rsid w:val="005D0AC6"/>
    <w:rsid w:val="005D1D7E"/>
    <w:rsid w:val="005D2096"/>
    <w:rsid w:val="005D5FEC"/>
    <w:rsid w:val="005E05A4"/>
    <w:rsid w:val="005E4934"/>
    <w:rsid w:val="005E7DCD"/>
    <w:rsid w:val="005F3BE6"/>
    <w:rsid w:val="005F5F1D"/>
    <w:rsid w:val="005F7C15"/>
    <w:rsid w:val="00600B22"/>
    <w:rsid w:val="00605692"/>
    <w:rsid w:val="00606587"/>
    <w:rsid w:val="00610C9B"/>
    <w:rsid w:val="00615C9F"/>
    <w:rsid w:val="00623B2B"/>
    <w:rsid w:val="00623EA6"/>
    <w:rsid w:val="00625544"/>
    <w:rsid w:val="0063060E"/>
    <w:rsid w:val="006374F6"/>
    <w:rsid w:val="00647D90"/>
    <w:rsid w:val="0065029E"/>
    <w:rsid w:val="006573C0"/>
    <w:rsid w:val="00661D38"/>
    <w:rsid w:val="006645B6"/>
    <w:rsid w:val="0067372F"/>
    <w:rsid w:val="00673A56"/>
    <w:rsid w:val="00673D8E"/>
    <w:rsid w:val="00673FB3"/>
    <w:rsid w:val="00676A65"/>
    <w:rsid w:val="006808CA"/>
    <w:rsid w:val="00680AD8"/>
    <w:rsid w:val="00681F23"/>
    <w:rsid w:val="00684674"/>
    <w:rsid w:val="006863C8"/>
    <w:rsid w:val="00687664"/>
    <w:rsid w:val="00690098"/>
    <w:rsid w:val="006906D9"/>
    <w:rsid w:val="00693E65"/>
    <w:rsid w:val="006944C3"/>
    <w:rsid w:val="00697F32"/>
    <w:rsid w:val="006A5501"/>
    <w:rsid w:val="006B172A"/>
    <w:rsid w:val="006B70D1"/>
    <w:rsid w:val="006C03D7"/>
    <w:rsid w:val="006C43FB"/>
    <w:rsid w:val="006C620D"/>
    <w:rsid w:val="006D4744"/>
    <w:rsid w:val="006D6163"/>
    <w:rsid w:val="006D7478"/>
    <w:rsid w:val="006F008E"/>
    <w:rsid w:val="006F3980"/>
    <w:rsid w:val="006F5235"/>
    <w:rsid w:val="007105A0"/>
    <w:rsid w:val="00716C5F"/>
    <w:rsid w:val="00722FDA"/>
    <w:rsid w:val="00724340"/>
    <w:rsid w:val="00727901"/>
    <w:rsid w:val="00727BA4"/>
    <w:rsid w:val="0073071B"/>
    <w:rsid w:val="00736AA3"/>
    <w:rsid w:val="00743342"/>
    <w:rsid w:val="00745BF6"/>
    <w:rsid w:val="00751750"/>
    <w:rsid w:val="007524AB"/>
    <w:rsid w:val="00753F01"/>
    <w:rsid w:val="0075727F"/>
    <w:rsid w:val="00764040"/>
    <w:rsid w:val="00764AA6"/>
    <w:rsid w:val="0076590F"/>
    <w:rsid w:val="00765EE2"/>
    <w:rsid w:val="007667F8"/>
    <w:rsid w:val="007710F3"/>
    <w:rsid w:val="00776455"/>
    <w:rsid w:val="00783E40"/>
    <w:rsid w:val="007914FB"/>
    <w:rsid w:val="00794DF6"/>
    <w:rsid w:val="00796BC2"/>
    <w:rsid w:val="007972E6"/>
    <w:rsid w:val="007A43F2"/>
    <w:rsid w:val="007A4503"/>
    <w:rsid w:val="007A53DA"/>
    <w:rsid w:val="007B0EF2"/>
    <w:rsid w:val="007B1100"/>
    <w:rsid w:val="007B2C12"/>
    <w:rsid w:val="007B5815"/>
    <w:rsid w:val="007B67E4"/>
    <w:rsid w:val="007C26D3"/>
    <w:rsid w:val="007D05C0"/>
    <w:rsid w:val="007D2FFC"/>
    <w:rsid w:val="007D4E10"/>
    <w:rsid w:val="007D528D"/>
    <w:rsid w:val="007D74F4"/>
    <w:rsid w:val="007E133E"/>
    <w:rsid w:val="007E2BE3"/>
    <w:rsid w:val="007E6EDA"/>
    <w:rsid w:val="007F4D41"/>
    <w:rsid w:val="007F5665"/>
    <w:rsid w:val="007F6E0F"/>
    <w:rsid w:val="00802FBD"/>
    <w:rsid w:val="00803A32"/>
    <w:rsid w:val="008042DB"/>
    <w:rsid w:val="008042E1"/>
    <w:rsid w:val="0080698D"/>
    <w:rsid w:val="00807513"/>
    <w:rsid w:val="00811569"/>
    <w:rsid w:val="00814D37"/>
    <w:rsid w:val="008200AE"/>
    <w:rsid w:val="00823363"/>
    <w:rsid w:val="0082653C"/>
    <w:rsid w:val="008267BB"/>
    <w:rsid w:val="008325A3"/>
    <w:rsid w:val="00842494"/>
    <w:rsid w:val="008443D5"/>
    <w:rsid w:val="00846C29"/>
    <w:rsid w:val="0084719E"/>
    <w:rsid w:val="0085292B"/>
    <w:rsid w:val="00854D4A"/>
    <w:rsid w:val="00857DA6"/>
    <w:rsid w:val="00863EDB"/>
    <w:rsid w:val="00863F09"/>
    <w:rsid w:val="008725B4"/>
    <w:rsid w:val="00873DD9"/>
    <w:rsid w:val="00876184"/>
    <w:rsid w:val="008779C2"/>
    <w:rsid w:val="00881706"/>
    <w:rsid w:val="008832E6"/>
    <w:rsid w:val="0089231E"/>
    <w:rsid w:val="008925EF"/>
    <w:rsid w:val="00896D8D"/>
    <w:rsid w:val="008A03ED"/>
    <w:rsid w:val="008A054E"/>
    <w:rsid w:val="008A160D"/>
    <w:rsid w:val="008A2846"/>
    <w:rsid w:val="008A4AF1"/>
    <w:rsid w:val="008A646A"/>
    <w:rsid w:val="008C00A2"/>
    <w:rsid w:val="008C0D2D"/>
    <w:rsid w:val="008C485E"/>
    <w:rsid w:val="008D2A13"/>
    <w:rsid w:val="008D2C75"/>
    <w:rsid w:val="008D3D40"/>
    <w:rsid w:val="008E6E16"/>
    <w:rsid w:val="008F0066"/>
    <w:rsid w:val="008F1E33"/>
    <w:rsid w:val="008F41C5"/>
    <w:rsid w:val="008F6218"/>
    <w:rsid w:val="00901ACC"/>
    <w:rsid w:val="009027ED"/>
    <w:rsid w:val="00912348"/>
    <w:rsid w:val="00912A20"/>
    <w:rsid w:val="00914C6B"/>
    <w:rsid w:val="00922A80"/>
    <w:rsid w:val="00930CD7"/>
    <w:rsid w:val="0093206B"/>
    <w:rsid w:val="00932A54"/>
    <w:rsid w:val="009342BD"/>
    <w:rsid w:val="009414D3"/>
    <w:rsid w:val="00941864"/>
    <w:rsid w:val="009419D0"/>
    <w:rsid w:val="00942B13"/>
    <w:rsid w:val="009515D1"/>
    <w:rsid w:val="00951AB3"/>
    <w:rsid w:val="00952067"/>
    <w:rsid w:val="0095210D"/>
    <w:rsid w:val="009637EF"/>
    <w:rsid w:val="009642FF"/>
    <w:rsid w:val="009654D5"/>
    <w:rsid w:val="00967F00"/>
    <w:rsid w:val="00974017"/>
    <w:rsid w:val="00974EF8"/>
    <w:rsid w:val="00980731"/>
    <w:rsid w:val="009A6DC9"/>
    <w:rsid w:val="009A74AE"/>
    <w:rsid w:val="009B0AF1"/>
    <w:rsid w:val="009B1898"/>
    <w:rsid w:val="009B54D6"/>
    <w:rsid w:val="009B6440"/>
    <w:rsid w:val="009C0635"/>
    <w:rsid w:val="009C4130"/>
    <w:rsid w:val="009D463E"/>
    <w:rsid w:val="009D69FA"/>
    <w:rsid w:val="009D77A4"/>
    <w:rsid w:val="009E2D6D"/>
    <w:rsid w:val="009E77E6"/>
    <w:rsid w:val="009E79F7"/>
    <w:rsid w:val="009F1680"/>
    <w:rsid w:val="009F2425"/>
    <w:rsid w:val="009F53D1"/>
    <w:rsid w:val="00A016E6"/>
    <w:rsid w:val="00A018B2"/>
    <w:rsid w:val="00A0364D"/>
    <w:rsid w:val="00A04EA5"/>
    <w:rsid w:val="00A11E78"/>
    <w:rsid w:val="00A12FF2"/>
    <w:rsid w:val="00A1355A"/>
    <w:rsid w:val="00A17862"/>
    <w:rsid w:val="00A25715"/>
    <w:rsid w:val="00A25FDA"/>
    <w:rsid w:val="00A26573"/>
    <w:rsid w:val="00A31408"/>
    <w:rsid w:val="00A32BE3"/>
    <w:rsid w:val="00A33591"/>
    <w:rsid w:val="00A3548F"/>
    <w:rsid w:val="00A37C8E"/>
    <w:rsid w:val="00A40096"/>
    <w:rsid w:val="00A410BA"/>
    <w:rsid w:val="00A41196"/>
    <w:rsid w:val="00A41879"/>
    <w:rsid w:val="00A53D27"/>
    <w:rsid w:val="00A568FD"/>
    <w:rsid w:val="00A57DAE"/>
    <w:rsid w:val="00A62E3A"/>
    <w:rsid w:val="00A64F3A"/>
    <w:rsid w:val="00A651E2"/>
    <w:rsid w:val="00A75AEB"/>
    <w:rsid w:val="00A76A42"/>
    <w:rsid w:val="00A76B9F"/>
    <w:rsid w:val="00A76D6E"/>
    <w:rsid w:val="00A81632"/>
    <w:rsid w:val="00A85572"/>
    <w:rsid w:val="00A9176D"/>
    <w:rsid w:val="00A94EBD"/>
    <w:rsid w:val="00A951F8"/>
    <w:rsid w:val="00A96B25"/>
    <w:rsid w:val="00A96BB9"/>
    <w:rsid w:val="00AA50B7"/>
    <w:rsid w:val="00AB3549"/>
    <w:rsid w:val="00AB3CCC"/>
    <w:rsid w:val="00AB7A9F"/>
    <w:rsid w:val="00AC26C6"/>
    <w:rsid w:val="00AC38BA"/>
    <w:rsid w:val="00AD49E0"/>
    <w:rsid w:val="00AD66DD"/>
    <w:rsid w:val="00AE4160"/>
    <w:rsid w:val="00AE571F"/>
    <w:rsid w:val="00AE7ECA"/>
    <w:rsid w:val="00AF1FFD"/>
    <w:rsid w:val="00AF4AD2"/>
    <w:rsid w:val="00B00658"/>
    <w:rsid w:val="00B01F7F"/>
    <w:rsid w:val="00B03D34"/>
    <w:rsid w:val="00B046F8"/>
    <w:rsid w:val="00B049FA"/>
    <w:rsid w:val="00B12F30"/>
    <w:rsid w:val="00B13FC7"/>
    <w:rsid w:val="00B14D82"/>
    <w:rsid w:val="00B20AE3"/>
    <w:rsid w:val="00B22D75"/>
    <w:rsid w:val="00B23AC1"/>
    <w:rsid w:val="00B274C2"/>
    <w:rsid w:val="00B43F6B"/>
    <w:rsid w:val="00B4528A"/>
    <w:rsid w:val="00B452A9"/>
    <w:rsid w:val="00B4669B"/>
    <w:rsid w:val="00B52843"/>
    <w:rsid w:val="00B543FC"/>
    <w:rsid w:val="00B54BB8"/>
    <w:rsid w:val="00B60B06"/>
    <w:rsid w:val="00B62B65"/>
    <w:rsid w:val="00B62F02"/>
    <w:rsid w:val="00B65B10"/>
    <w:rsid w:val="00B67ACA"/>
    <w:rsid w:val="00B714CA"/>
    <w:rsid w:val="00B74281"/>
    <w:rsid w:val="00B77533"/>
    <w:rsid w:val="00B8200B"/>
    <w:rsid w:val="00B826F1"/>
    <w:rsid w:val="00B83EB9"/>
    <w:rsid w:val="00B85551"/>
    <w:rsid w:val="00B875C9"/>
    <w:rsid w:val="00B9639F"/>
    <w:rsid w:val="00B97760"/>
    <w:rsid w:val="00BA20C7"/>
    <w:rsid w:val="00BA2630"/>
    <w:rsid w:val="00BA2D18"/>
    <w:rsid w:val="00BA4552"/>
    <w:rsid w:val="00BB1A83"/>
    <w:rsid w:val="00BB270C"/>
    <w:rsid w:val="00BB5270"/>
    <w:rsid w:val="00BC14A1"/>
    <w:rsid w:val="00BC3042"/>
    <w:rsid w:val="00BC6AF5"/>
    <w:rsid w:val="00BC6FE8"/>
    <w:rsid w:val="00BD2789"/>
    <w:rsid w:val="00BD3B7A"/>
    <w:rsid w:val="00BD59B7"/>
    <w:rsid w:val="00BE235C"/>
    <w:rsid w:val="00BE2DDE"/>
    <w:rsid w:val="00BF269A"/>
    <w:rsid w:val="00BF4B26"/>
    <w:rsid w:val="00BF5926"/>
    <w:rsid w:val="00BF5BFF"/>
    <w:rsid w:val="00BF6356"/>
    <w:rsid w:val="00C074BF"/>
    <w:rsid w:val="00C123DE"/>
    <w:rsid w:val="00C136D4"/>
    <w:rsid w:val="00C26939"/>
    <w:rsid w:val="00C30B30"/>
    <w:rsid w:val="00C344B5"/>
    <w:rsid w:val="00C37A62"/>
    <w:rsid w:val="00C40504"/>
    <w:rsid w:val="00C40A9D"/>
    <w:rsid w:val="00C4244E"/>
    <w:rsid w:val="00C474E3"/>
    <w:rsid w:val="00C47B61"/>
    <w:rsid w:val="00C520FF"/>
    <w:rsid w:val="00C5294F"/>
    <w:rsid w:val="00C533A4"/>
    <w:rsid w:val="00C55C45"/>
    <w:rsid w:val="00C56791"/>
    <w:rsid w:val="00C57D49"/>
    <w:rsid w:val="00C6083B"/>
    <w:rsid w:val="00C60A20"/>
    <w:rsid w:val="00C65190"/>
    <w:rsid w:val="00C7322F"/>
    <w:rsid w:val="00C74E22"/>
    <w:rsid w:val="00C77BA4"/>
    <w:rsid w:val="00C920A8"/>
    <w:rsid w:val="00C97AA7"/>
    <w:rsid w:val="00CA092E"/>
    <w:rsid w:val="00CA1B79"/>
    <w:rsid w:val="00CA280E"/>
    <w:rsid w:val="00CA5123"/>
    <w:rsid w:val="00CA7855"/>
    <w:rsid w:val="00CB20D2"/>
    <w:rsid w:val="00CC6139"/>
    <w:rsid w:val="00CC6F42"/>
    <w:rsid w:val="00CD22AC"/>
    <w:rsid w:val="00CD326C"/>
    <w:rsid w:val="00CD6545"/>
    <w:rsid w:val="00CD6ADA"/>
    <w:rsid w:val="00CE1117"/>
    <w:rsid w:val="00CE3AB9"/>
    <w:rsid w:val="00CE7581"/>
    <w:rsid w:val="00CF35D4"/>
    <w:rsid w:val="00D02244"/>
    <w:rsid w:val="00D04803"/>
    <w:rsid w:val="00D106D0"/>
    <w:rsid w:val="00D13011"/>
    <w:rsid w:val="00D13C12"/>
    <w:rsid w:val="00D13CC9"/>
    <w:rsid w:val="00D1497B"/>
    <w:rsid w:val="00D16D70"/>
    <w:rsid w:val="00D17F64"/>
    <w:rsid w:val="00D20E30"/>
    <w:rsid w:val="00D21E6B"/>
    <w:rsid w:val="00D2428D"/>
    <w:rsid w:val="00D247A7"/>
    <w:rsid w:val="00D278D7"/>
    <w:rsid w:val="00D27BAD"/>
    <w:rsid w:val="00D31057"/>
    <w:rsid w:val="00D31ABF"/>
    <w:rsid w:val="00D33EE8"/>
    <w:rsid w:val="00D34D6D"/>
    <w:rsid w:val="00D402E1"/>
    <w:rsid w:val="00D40387"/>
    <w:rsid w:val="00D41B96"/>
    <w:rsid w:val="00D47F02"/>
    <w:rsid w:val="00D5046C"/>
    <w:rsid w:val="00D517EE"/>
    <w:rsid w:val="00D55B44"/>
    <w:rsid w:val="00D625AF"/>
    <w:rsid w:val="00D638DE"/>
    <w:rsid w:val="00D65637"/>
    <w:rsid w:val="00D66961"/>
    <w:rsid w:val="00D735F8"/>
    <w:rsid w:val="00D74166"/>
    <w:rsid w:val="00D74CAB"/>
    <w:rsid w:val="00D766AA"/>
    <w:rsid w:val="00D80962"/>
    <w:rsid w:val="00D80DEB"/>
    <w:rsid w:val="00D82A28"/>
    <w:rsid w:val="00D830CD"/>
    <w:rsid w:val="00D95134"/>
    <w:rsid w:val="00D95CDC"/>
    <w:rsid w:val="00DA02FD"/>
    <w:rsid w:val="00DA279A"/>
    <w:rsid w:val="00DB020E"/>
    <w:rsid w:val="00DB076F"/>
    <w:rsid w:val="00DB0A13"/>
    <w:rsid w:val="00DB1E28"/>
    <w:rsid w:val="00DB419C"/>
    <w:rsid w:val="00DB474C"/>
    <w:rsid w:val="00DC167C"/>
    <w:rsid w:val="00DC54A2"/>
    <w:rsid w:val="00DC6173"/>
    <w:rsid w:val="00DD0C7E"/>
    <w:rsid w:val="00DD37DE"/>
    <w:rsid w:val="00DD4D0E"/>
    <w:rsid w:val="00DE7540"/>
    <w:rsid w:val="00DF28BD"/>
    <w:rsid w:val="00DF6500"/>
    <w:rsid w:val="00DF6B9B"/>
    <w:rsid w:val="00E076EE"/>
    <w:rsid w:val="00E13ACC"/>
    <w:rsid w:val="00E16170"/>
    <w:rsid w:val="00E218F0"/>
    <w:rsid w:val="00E2358F"/>
    <w:rsid w:val="00E23930"/>
    <w:rsid w:val="00E43B61"/>
    <w:rsid w:val="00E444CA"/>
    <w:rsid w:val="00E44A6D"/>
    <w:rsid w:val="00E44A8A"/>
    <w:rsid w:val="00E4587C"/>
    <w:rsid w:val="00E47742"/>
    <w:rsid w:val="00E50130"/>
    <w:rsid w:val="00E535FC"/>
    <w:rsid w:val="00E54ADD"/>
    <w:rsid w:val="00E56DF7"/>
    <w:rsid w:val="00E6134E"/>
    <w:rsid w:val="00E64742"/>
    <w:rsid w:val="00E64767"/>
    <w:rsid w:val="00E65080"/>
    <w:rsid w:val="00E73C51"/>
    <w:rsid w:val="00E75B1B"/>
    <w:rsid w:val="00E766F6"/>
    <w:rsid w:val="00E7797B"/>
    <w:rsid w:val="00E80F7C"/>
    <w:rsid w:val="00E8116C"/>
    <w:rsid w:val="00E8337D"/>
    <w:rsid w:val="00E83C84"/>
    <w:rsid w:val="00E845A2"/>
    <w:rsid w:val="00E851B4"/>
    <w:rsid w:val="00E87610"/>
    <w:rsid w:val="00E91C6D"/>
    <w:rsid w:val="00E968AE"/>
    <w:rsid w:val="00EA5D38"/>
    <w:rsid w:val="00EA68E9"/>
    <w:rsid w:val="00EA73E4"/>
    <w:rsid w:val="00EA7DD0"/>
    <w:rsid w:val="00EB4326"/>
    <w:rsid w:val="00EB6FE7"/>
    <w:rsid w:val="00EC48F9"/>
    <w:rsid w:val="00ED30EC"/>
    <w:rsid w:val="00ED5D98"/>
    <w:rsid w:val="00ED6F0F"/>
    <w:rsid w:val="00EE259B"/>
    <w:rsid w:val="00EE5900"/>
    <w:rsid w:val="00EE63B0"/>
    <w:rsid w:val="00EF087E"/>
    <w:rsid w:val="00F01771"/>
    <w:rsid w:val="00F01AF9"/>
    <w:rsid w:val="00F03047"/>
    <w:rsid w:val="00F054F7"/>
    <w:rsid w:val="00F075A8"/>
    <w:rsid w:val="00F0771D"/>
    <w:rsid w:val="00F209DC"/>
    <w:rsid w:val="00F20C01"/>
    <w:rsid w:val="00F2173F"/>
    <w:rsid w:val="00F239AB"/>
    <w:rsid w:val="00F26F82"/>
    <w:rsid w:val="00F314D8"/>
    <w:rsid w:val="00F33727"/>
    <w:rsid w:val="00F33D79"/>
    <w:rsid w:val="00F350F8"/>
    <w:rsid w:val="00F35526"/>
    <w:rsid w:val="00F35A19"/>
    <w:rsid w:val="00F432D6"/>
    <w:rsid w:val="00F44F90"/>
    <w:rsid w:val="00F46424"/>
    <w:rsid w:val="00F47264"/>
    <w:rsid w:val="00F544BE"/>
    <w:rsid w:val="00F577AE"/>
    <w:rsid w:val="00F6258C"/>
    <w:rsid w:val="00F631D9"/>
    <w:rsid w:val="00F65D27"/>
    <w:rsid w:val="00F67124"/>
    <w:rsid w:val="00F73678"/>
    <w:rsid w:val="00F77E8B"/>
    <w:rsid w:val="00F80436"/>
    <w:rsid w:val="00F82CE8"/>
    <w:rsid w:val="00F860AE"/>
    <w:rsid w:val="00F8726B"/>
    <w:rsid w:val="00F92ADE"/>
    <w:rsid w:val="00F97143"/>
    <w:rsid w:val="00FA3065"/>
    <w:rsid w:val="00FA4580"/>
    <w:rsid w:val="00FA70BA"/>
    <w:rsid w:val="00FA7B08"/>
    <w:rsid w:val="00FA7BD4"/>
    <w:rsid w:val="00FB0E00"/>
    <w:rsid w:val="00FB4618"/>
    <w:rsid w:val="00FB695C"/>
    <w:rsid w:val="00FC1371"/>
    <w:rsid w:val="00FC15EE"/>
    <w:rsid w:val="00FD09F5"/>
    <w:rsid w:val="00FE3762"/>
    <w:rsid w:val="00FE4FA0"/>
    <w:rsid w:val="00FF21EC"/>
    <w:rsid w:val="00FF2FE8"/>
    <w:rsid w:val="00FF35D3"/>
    <w:rsid w:val="00FF4EF1"/>
    <w:rsid w:val="00FF6CA3"/>
    <w:rsid w:val="00FF6D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strokecolor="none"/>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706F1"/>
    <w:pPr>
      <w:spacing w:before="120" w:after="120" w:line="240" w:lineRule="atLeast"/>
      <w:jc w:val="both"/>
    </w:pPr>
    <w:rPr>
      <w:rFonts w:ascii="Arial" w:hAnsi="Arial"/>
      <w:szCs w:val="24"/>
    </w:rPr>
  </w:style>
  <w:style w:type="paragraph" w:styleId="Heading1">
    <w:name w:val="heading 1"/>
    <w:basedOn w:val="Normal"/>
    <w:next w:val="Normal"/>
    <w:link w:val="Heading1Char"/>
    <w:qFormat/>
    <w:rsid w:val="001337DD"/>
    <w:pPr>
      <w:numPr>
        <w:numId w:val="10"/>
      </w:numPr>
      <w:tabs>
        <w:tab w:val="left" w:pos="720"/>
      </w:tabs>
      <w:spacing w:before="240" w:after="240" w:line="240" w:lineRule="auto"/>
      <w:outlineLvl w:val="0"/>
    </w:pPr>
    <w:rPr>
      <w:rFonts w:cs="Arial"/>
      <w:b/>
      <w:bCs/>
      <w:caps/>
      <w:kern w:val="32"/>
      <w:sz w:val="32"/>
      <w:szCs w:val="32"/>
    </w:rPr>
  </w:style>
  <w:style w:type="paragraph" w:styleId="Heading2">
    <w:name w:val="heading 2"/>
    <w:basedOn w:val="Normal"/>
    <w:next w:val="Normal"/>
    <w:qFormat/>
    <w:rsid w:val="003F5DEF"/>
    <w:pPr>
      <w:numPr>
        <w:ilvl w:val="1"/>
        <w:numId w:val="10"/>
      </w:numPr>
      <w:spacing w:before="240" w:after="160" w:line="240" w:lineRule="auto"/>
      <w:outlineLvl w:val="1"/>
    </w:pPr>
    <w:rPr>
      <w:rFonts w:cs="Arial"/>
      <w:b/>
      <w:bCs/>
      <w:iCs/>
      <w:sz w:val="28"/>
      <w:szCs w:val="28"/>
    </w:rPr>
  </w:style>
  <w:style w:type="paragraph" w:styleId="Heading3">
    <w:name w:val="heading 3"/>
    <w:basedOn w:val="Normal"/>
    <w:next w:val="Normal"/>
    <w:link w:val="Heading3Char"/>
    <w:qFormat/>
    <w:rsid w:val="003F5DEF"/>
    <w:pPr>
      <w:numPr>
        <w:ilvl w:val="2"/>
        <w:numId w:val="10"/>
      </w:numPr>
      <w:tabs>
        <w:tab w:val="clear" w:pos="1800"/>
        <w:tab w:val="num" w:pos="720"/>
      </w:tabs>
      <w:spacing w:after="0"/>
      <w:ind w:left="720" w:hanging="720"/>
      <w:outlineLvl w:val="2"/>
    </w:pPr>
    <w:rPr>
      <w:rFonts w:cs="Arial"/>
      <w:b/>
      <w:bCs/>
      <w:sz w:val="24"/>
      <w:szCs w:val="28"/>
    </w:rPr>
  </w:style>
  <w:style w:type="paragraph" w:styleId="Heading4">
    <w:name w:val="heading 4"/>
    <w:basedOn w:val="Normal"/>
    <w:next w:val="Normal"/>
    <w:qFormat/>
    <w:rsid w:val="007F5665"/>
    <w:pPr>
      <w:numPr>
        <w:ilvl w:val="3"/>
        <w:numId w:val="10"/>
      </w:numPr>
      <w:tabs>
        <w:tab w:val="clear" w:pos="2520"/>
        <w:tab w:val="left" w:pos="720"/>
      </w:tabs>
      <w:spacing w:before="240" w:after="160"/>
      <w:ind w:left="720" w:hanging="720"/>
      <w:outlineLvl w:val="3"/>
    </w:pPr>
    <w:rPr>
      <w:b/>
      <w:szCs w:val="20"/>
    </w:rPr>
  </w:style>
  <w:style w:type="paragraph" w:styleId="Heading5">
    <w:name w:val="heading 5"/>
    <w:basedOn w:val="Normal"/>
    <w:next w:val="Normal"/>
    <w:link w:val="Heading5Char"/>
    <w:qFormat/>
    <w:rsid w:val="003F5DEF"/>
    <w:pPr>
      <w:numPr>
        <w:ilvl w:val="4"/>
        <w:numId w:val="10"/>
      </w:numPr>
      <w:tabs>
        <w:tab w:val="clear" w:pos="1134"/>
        <w:tab w:val="left" w:pos="851"/>
      </w:tabs>
      <w:spacing w:before="240" w:after="160"/>
      <w:ind w:left="851" w:hanging="851"/>
      <w:outlineLvl w:val="4"/>
    </w:pPr>
    <w:rPr>
      <w:bCs/>
      <w:iCs/>
      <w:szCs w:val="20"/>
    </w:rPr>
  </w:style>
  <w:style w:type="paragraph" w:styleId="Heading6">
    <w:name w:val="heading 6"/>
    <w:basedOn w:val="Normal"/>
    <w:next w:val="Normal"/>
    <w:qFormat/>
    <w:rsid w:val="009D69FA"/>
    <w:pPr>
      <w:numPr>
        <w:ilvl w:val="5"/>
        <w:numId w:val="10"/>
      </w:numPr>
      <w:tabs>
        <w:tab w:val="left" w:pos="900"/>
      </w:tabs>
      <w:outlineLvl w:val="5"/>
    </w:pPr>
    <w:rPr>
      <w:b/>
      <w:bCs/>
      <w:szCs w:val="22"/>
    </w:rPr>
  </w:style>
  <w:style w:type="paragraph" w:styleId="Heading7">
    <w:name w:val="heading 7"/>
    <w:basedOn w:val="Normal"/>
    <w:next w:val="Normal"/>
    <w:qFormat/>
    <w:rsid w:val="009D69FA"/>
    <w:pPr>
      <w:numPr>
        <w:ilvl w:val="6"/>
        <w:numId w:val="10"/>
      </w:numPr>
      <w:tabs>
        <w:tab w:val="left" w:pos="1080"/>
      </w:tabs>
      <w:outlineLvl w:val="6"/>
    </w:pPr>
    <w:rPr>
      <w:b/>
      <w:szCs w:val="20"/>
    </w:rPr>
  </w:style>
  <w:style w:type="paragraph" w:styleId="Heading8">
    <w:name w:val="heading 8"/>
    <w:basedOn w:val="Normal"/>
    <w:next w:val="Normal"/>
    <w:qFormat/>
    <w:rsid w:val="009D69FA"/>
    <w:pPr>
      <w:numPr>
        <w:ilvl w:val="7"/>
        <w:numId w:val="10"/>
      </w:numPr>
      <w:tabs>
        <w:tab w:val="left" w:pos="1260"/>
      </w:tabs>
      <w:outlineLvl w:val="7"/>
    </w:pPr>
    <w:rPr>
      <w:b/>
      <w:iCs/>
      <w:szCs w:val="20"/>
    </w:rPr>
  </w:style>
  <w:style w:type="paragraph" w:styleId="Heading9">
    <w:name w:val="heading 9"/>
    <w:basedOn w:val="Normal"/>
    <w:next w:val="Normal"/>
    <w:qFormat/>
    <w:rsid w:val="009D69FA"/>
    <w:pPr>
      <w:numPr>
        <w:ilvl w:val="8"/>
        <w:numId w:val="10"/>
      </w:numPr>
      <w:tabs>
        <w:tab w:val="left" w:pos="1440"/>
      </w:tabs>
      <w:outlineLvl w:val="8"/>
    </w:pPr>
    <w:rPr>
      <w:rFonts w:cs="Arial"/>
      <w:b/>
      <w:szCs w:val="22"/>
    </w:rPr>
  </w:style>
  <w:style w:type="character" w:default="1" w:styleId="DefaultParagraphFont">
    <w:name w:val="Default Paragraph Font"/>
    <w:semiHidden/>
    <w:rsid w:val="00475209"/>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475209"/>
  </w:style>
  <w:style w:type="character" w:customStyle="1" w:styleId="Heading1Char">
    <w:name w:val="Heading 1 Char"/>
    <w:basedOn w:val="DefaultParagraphFont"/>
    <w:link w:val="Heading1"/>
    <w:rsid w:val="001337DD"/>
    <w:rPr>
      <w:rFonts w:ascii="Arial" w:hAnsi="Arial" w:cs="Arial"/>
      <w:b/>
      <w:bCs/>
      <w:caps/>
      <w:kern w:val="32"/>
      <w:sz w:val="32"/>
      <w:szCs w:val="32"/>
      <w:lang w:val="en-US" w:eastAsia="en-US" w:bidi="ar-SA"/>
    </w:rPr>
  </w:style>
  <w:style w:type="character" w:customStyle="1" w:styleId="Heading5Char">
    <w:name w:val="Heading 5 Char"/>
    <w:basedOn w:val="DefaultParagraphFont"/>
    <w:link w:val="Heading5"/>
    <w:rsid w:val="003F5DEF"/>
    <w:rPr>
      <w:rFonts w:ascii="Arial" w:hAnsi="Arial"/>
      <w:bCs/>
      <w:iCs/>
      <w:lang w:val="en-US" w:eastAsia="en-US" w:bidi="ar-SA"/>
    </w:rPr>
  </w:style>
  <w:style w:type="paragraph" w:styleId="Header">
    <w:name w:val="header"/>
    <w:rsid w:val="00D21E6B"/>
    <w:pPr>
      <w:tabs>
        <w:tab w:val="center" w:pos="4320"/>
        <w:tab w:val="right" w:pos="8640"/>
      </w:tabs>
    </w:pPr>
    <w:rPr>
      <w:color w:val="333333"/>
      <w:sz w:val="24"/>
      <w:szCs w:val="24"/>
    </w:rPr>
  </w:style>
  <w:style w:type="paragraph" w:styleId="Footer">
    <w:name w:val="footer"/>
    <w:basedOn w:val="Normal"/>
    <w:rsid w:val="00D21E6B"/>
    <w:pPr>
      <w:tabs>
        <w:tab w:val="center" w:pos="4320"/>
        <w:tab w:val="right" w:pos="8640"/>
      </w:tabs>
    </w:pPr>
    <w:rPr>
      <w:color w:val="333333"/>
      <w:sz w:val="16"/>
    </w:rPr>
  </w:style>
  <w:style w:type="paragraph" w:styleId="BodyTextIndent">
    <w:name w:val="Body Text Indent"/>
    <w:basedOn w:val="Normal"/>
    <w:semiHidden/>
    <w:rsid w:val="00475209"/>
    <w:pPr>
      <w:ind w:left="1080"/>
    </w:pPr>
    <w:rPr>
      <w:rFonts w:cs="Arial"/>
    </w:rPr>
  </w:style>
  <w:style w:type="character" w:styleId="Hyperlink">
    <w:name w:val="Hyperlink"/>
    <w:basedOn w:val="DefaultParagraphFont"/>
    <w:semiHidden/>
    <w:rsid w:val="00475209"/>
    <w:rPr>
      <w:color w:val="0000FF"/>
      <w:u w:val="single"/>
    </w:rPr>
  </w:style>
  <w:style w:type="paragraph" w:customStyle="1" w:styleId="Paragraph2">
    <w:name w:val="Paragraph2"/>
    <w:basedOn w:val="Normal"/>
    <w:semiHidden/>
    <w:rsid w:val="00475209"/>
    <w:pPr>
      <w:widowControl w:val="0"/>
      <w:autoSpaceDE w:val="0"/>
      <w:autoSpaceDN w:val="0"/>
      <w:spacing w:before="80"/>
      <w:ind w:left="720"/>
    </w:pPr>
    <w:rPr>
      <w:color w:val="000000"/>
      <w:szCs w:val="20"/>
      <w:lang w:val="en-AU"/>
    </w:rPr>
  </w:style>
  <w:style w:type="character" w:styleId="Strong">
    <w:name w:val="Strong"/>
    <w:basedOn w:val="DefaultParagraphFont"/>
    <w:qFormat/>
    <w:rsid w:val="00BA2D18"/>
    <w:rPr>
      <w:rFonts w:ascii="Arial" w:hAnsi="Arial"/>
      <w:b/>
      <w:bCs/>
      <w:color w:val="auto"/>
      <w:sz w:val="20"/>
    </w:rPr>
  </w:style>
  <w:style w:type="character" w:styleId="Emphasis">
    <w:name w:val="Emphasis"/>
    <w:basedOn w:val="DefaultParagraphFont"/>
    <w:qFormat/>
    <w:rsid w:val="00D31057"/>
    <w:rPr>
      <w:rFonts w:ascii="Arial" w:hAnsi="Arial"/>
      <w:i/>
      <w:iCs/>
      <w:color w:val="000064"/>
      <w:sz w:val="20"/>
    </w:rPr>
  </w:style>
  <w:style w:type="paragraph" w:styleId="Subtitle">
    <w:name w:val="Subtitle"/>
    <w:basedOn w:val="Normal"/>
    <w:qFormat/>
    <w:rsid w:val="00475209"/>
    <w:pPr>
      <w:widowControl w:val="0"/>
      <w:autoSpaceDE w:val="0"/>
      <w:autoSpaceDN w:val="0"/>
      <w:spacing w:after="60"/>
      <w:jc w:val="center"/>
    </w:pPr>
    <w:rPr>
      <w:i/>
      <w:iCs/>
      <w:sz w:val="36"/>
      <w:szCs w:val="36"/>
      <w:lang w:val="en-AU"/>
    </w:rPr>
  </w:style>
  <w:style w:type="paragraph" w:styleId="NormalIndent">
    <w:name w:val="Normal Indent"/>
    <w:basedOn w:val="Normal"/>
    <w:semiHidden/>
    <w:rsid w:val="00475209"/>
    <w:pPr>
      <w:widowControl w:val="0"/>
      <w:autoSpaceDE w:val="0"/>
      <w:autoSpaceDN w:val="0"/>
      <w:ind w:left="900" w:hanging="900"/>
    </w:pPr>
    <w:rPr>
      <w:szCs w:val="20"/>
    </w:rPr>
  </w:style>
  <w:style w:type="paragraph" w:styleId="TOC1">
    <w:name w:val="toc 1"/>
    <w:basedOn w:val="Normal"/>
    <w:next w:val="Normal"/>
    <w:autoRedefine/>
    <w:rsid w:val="00F075A8"/>
    <w:pPr>
      <w:spacing w:line="288" w:lineRule="auto"/>
      <w:jc w:val="left"/>
    </w:pPr>
    <w:rPr>
      <w:b/>
      <w:bCs/>
      <w:caps/>
      <w:szCs w:val="20"/>
    </w:rPr>
  </w:style>
  <w:style w:type="paragraph" w:styleId="TOC2">
    <w:name w:val="toc 2"/>
    <w:basedOn w:val="Normal"/>
    <w:next w:val="Normal"/>
    <w:autoRedefine/>
    <w:rsid w:val="00922A80"/>
    <w:pPr>
      <w:tabs>
        <w:tab w:val="left" w:pos="960"/>
        <w:tab w:val="right" w:leader="dot" w:pos="9064"/>
      </w:tabs>
      <w:spacing w:before="60" w:after="60" w:line="288" w:lineRule="auto"/>
      <w:ind w:left="245"/>
      <w:jc w:val="left"/>
    </w:pPr>
    <w:rPr>
      <w:b/>
      <w:szCs w:val="20"/>
    </w:rPr>
  </w:style>
  <w:style w:type="paragraph" w:styleId="TOC3">
    <w:name w:val="toc 3"/>
    <w:basedOn w:val="Normal"/>
    <w:next w:val="Normal"/>
    <w:autoRedefine/>
    <w:rsid w:val="00475209"/>
    <w:pPr>
      <w:spacing w:before="60" w:after="60" w:line="288" w:lineRule="auto"/>
      <w:ind w:left="475"/>
      <w:jc w:val="left"/>
    </w:pPr>
    <w:rPr>
      <w:iCs/>
      <w:szCs w:val="20"/>
    </w:rPr>
  </w:style>
  <w:style w:type="paragraph" w:customStyle="1" w:styleId="description1">
    <w:name w:val="description1"/>
    <w:basedOn w:val="Normal"/>
    <w:rsid w:val="00E4587C"/>
    <w:pPr>
      <w:jc w:val="center"/>
    </w:pPr>
    <w:rPr>
      <w:i/>
      <w:iCs/>
      <w:color w:val="0000FF"/>
      <w:szCs w:val="20"/>
    </w:rPr>
  </w:style>
  <w:style w:type="paragraph" w:styleId="CommentText">
    <w:name w:val="annotation text"/>
    <w:basedOn w:val="Normal"/>
    <w:semiHidden/>
    <w:rsid w:val="00475209"/>
    <w:pPr>
      <w:widowControl w:val="0"/>
      <w:autoSpaceDE w:val="0"/>
      <w:autoSpaceDN w:val="0"/>
    </w:pPr>
    <w:rPr>
      <w:szCs w:val="20"/>
    </w:rPr>
  </w:style>
  <w:style w:type="character" w:customStyle="1" w:styleId="SoDAField">
    <w:name w:val="SoDA Field"/>
    <w:basedOn w:val="DefaultParagraphFont"/>
    <w:semiHidden/>
    <w:rsid w:val="00475209"/>
    <w:rPr>
      <w:color w:val="0000FF"/>
    </w:rPr>
  </w:style>
  <w:style w:type="paragraph" w:customStyle="1" w:styleId="NormalIndent0">
    <w:name w:val="NormalIndent"/>
    <w:basedOn w:val="Normal"/>
    <w:semiHidden/>
    <w:rsid w:val="00475209"/>
    <w:pPr>
      <w:widowControl w:val="0"/>
      <w:tabs>
        <w:tab w:val="left" w:pos="2835"/>
      </w:tabs>
      <w:autoSpaceDE w:val="0"/>
      <w:autoSpaceDN w:val="0"/>
      <w:ind w:left="567"/>
    </w:pPr>
    <w:rPr>
      <w:szCs w:val="20"/>
    </w:rPr>
  </w:style>
  <w:style w:type="paragraph" w:styleId="Caption">
    <w:name w:val="caption"/>
    <w:basedOn w:val="Normal"/>
    <w:next w:val="Normal"/>
    <w:qFormat/>
    <w:rsid w:val="004D27A9"/>
    <w:pPr>
      <w:widowControl w:val="0"/>
      <w:autoSpaceDE w:val="0"/>
      <w:autoSpaceDN w:val="0"/>
      <w:jc w:val="center"/>
    </w:pPr>
    <w:rPr>
      <w:b/>
      <w:i/>
      <w:color w:val="000064"/>
      <w:szCs w:val="20"/>
    </w:rPr>
  </w:style>
  <w:style w:type="paragraph" w:customStyle="1" w:styleId="SectionTitle">
    <w:name w:val="Section Title"/>
    <w:basedOn w:val="Normal"/>
    <w:next w:val="Normal"/>
    <w:semiHidden/>
    <w:rsid w:val="00475209"/>
    <w:pPr>
      <w:widowControl w:val="0"/>
      <w:autoSpaceDE w:val="0"/>
      <w:autoSpaceDN w:val="0"/>
      <w:spacing w:before="240" w:after="60"/>
    </w:pPr>
    <w:rPr>
      <w:kern w:val="28"/>
    </w:rPr>
  </w:style>
  <w:style w:type="paragraph" w:styleId="TOC4">
    <w:name w:val="toc 4"/>
    <w:basedOn w:val="Normal"/>
    <w:next w:val="Normal"/>
    <w:autoRedefine/>
    <w:rsid w:val="00475209"/>
    <w:pPr>
      <w:spacing w:before="60" w:after="60"/>
      <w:ind w:left="720"/>
      <w:jc w:val="left"/>
    </w:pPr>
    <w:rPr>
      <w:i/>
      <w:sz w:val="18"/>
      <w:szCs w:val="18"/>
    </w:rPr>
  </w:style>
  <w:style w:type="paragraph" w:styleId="TOC5">
    <w:name w:val="toc 5"/>
    <w:basedOn w:val="Normal"/>
    <w:next w:val="Normal"/>
    <w:autoRedefine/>
    <w:rsid w:val="00475209"/>
    <w:pPr>
      <w:spacing w:before="0" w:after="0"/>
      <w:ind w:left="960"/>
      <w:jc w:val="left"/>
    </w:pPr>
    <w:rPr>
      <w:sz w:val="18"/>
      <w:szCs w:val="18"/>
    </w:rPr>
  </w:style>
  <w:style w:type="paragraph" w:styleId="TOC6">
    <w:name w:val="toc 6"/>
    <w:basedOn w:val="Normal"/>
    <w:next w:val="Normal"/>
    <w:autoRedefine/>
    <w:rsid w:val="00475209"/>
    <w:pPr>
      <w:spacing w:before="0" w:after="0"/>
      <w:ind w:left="1200"/>
      <w:jc w:val="left"/>
    </w:pPr>
    <w:rPr>
      <w:sz w:val="18"/>
      <w:szCs w:val="18"/>
    </w:rPr>
  </w:style>
  <w:style w:type="paragraph" w:styleId="TOC7">
    <w:name w:val="toc 7"/>
    <w:basedOn w:val="Normal"/>
    <w:next w:val="Normal"/>
    <w:autoRedefine/>
    <w:rsid w:val="00475209"/>
    <w:pPr>
      <w:spacing w:before="0" w:after="0"/>
      <w:ind w:left="1440"/>
      <w:jc w:val="left"/>
    </w:pPr>
    <w:rPr>
      <w:sz w:val="18"/>
      <w:szCs w:val="18"/>
    </w:rPr>
  </w:style>
  <w:style w:type="paragraph" w:styleId="TOC8">
    <w:name w:val="toc 8"/>
    <w:basedOn w:val="Normal"/>
    <w:next w:val="Normal"/>
    <w:autoRedefine/>
    <w:rsid w:val="00475209"/>
    <w:pPr>
      <w:spacing w:before="0" w:after="0"/>
      <w:ind w:left="1680"/>
      <w:jc w:val="left"/>
    </w:pPr>
    <w:rPr>
      <w:sz w:val="18"/>
      <w:szCs w:val="18"/>
    </w:rPr>
  </w:style>
  <w:style w:type="paragraph" w:styleId="TOC9">
    <w:name w:val="toc 9"/>
    <w:basedOn w:val="Normal"/>
    <w:next w:val="Normal"/>
    <w:autoRedefine/>
    <w:rsid w:val="00475209"/>
    <w:pPr>
      <w:spacing w:before="0" w:after="0"/>
      <w:ind w:left="1920"/>
      <w:jc w:val="left"/>
    </w:pPr>
    <w:rPr>
      <w:sz w:val="18"/>
      <w:szCs w:val="18"/>
    </w:rPr>
  </w:style>
  <w:style w:type="paragraph" w:styleId="NormalWeb">
    <w:name w:val="Normal (Web)"/>
    <w:basedOn w:val="Normal"/>
    <w:semiHidden/>
    <w:rsid w:val="00475209"/>
    <w:pPr>
      <w:spacing w:before="100" w:beforeAutospacing="1" w:after="100" w:afterAutospacing="1"/>
    </w:pPr>
  </w:style>
  <w:style w:type="paragraph" w:customStyle="1" w:styleId="Guideline">
    <w:name w:val="Guideline"/>
    <w:basedOn w:val="Normal"/>
    <w:semiHidden/>
    <w:rsid w:val="00475209"/>
    <w:pPr>
      <w:autoSpaceDE w:val="0"/>
      <w:autoSpaceDN w:val="0"/>
      <w:ind w:left="450"/>
    </w:pPr>
    <w:rPr>
      <w:i/>
      <w:iCs/>
      <w:color w:val="008000"/>
      <w:szCs w:val="20"/>
    </w:rPr>
  </w:style>
  <w:style w:type="paragraph" w:styleId="FootnoteText">
    <w:name w:val="footnote text"/>
    <w:basedOn w:val="Normal"/>
    <w:semiHidden/>
    <w:rsid w:val="00475209"/>
    <w:rPr>
      <w:szCs w:val="20"/>
    </w:rPr>
  </w:style>
  <w:style w:type="paragraph" w:customStyle="1" w:styleId="infoblue">
    <w:name w:val="infoblue"/>
    <w:basedOn w:val="Normal"/>
    <w:semiHidden/>
    <w:rsid w:val="00475209"/>
    <w:pPr>
      <w:spacing w:before="100" w:beforeAutospacing="1" w:after="100" w:afterAutospacing="1"/>
    </w:pPr>
    <w:rPr>
      <w:i/>
      <w:iCs/>
      <w:color w:val="0000FF"/>
      <w:szCs w:val="20"/>
    </w:rPr>
  </w:style>
  <w:style w:type="character" w:styleId="FollowedHyperlink">
    <w:name w:val="FollowedHyperlink"/>
    <w:basedOn w:val="DefaultParagraphFont"/>
    <w:semiHidden/>
    <w:rsid w:val="00475209"/>
    <w:rPr>
      <w:color w:val="800080"/>
      <w:u w:val="single"/>
    </w:rPr>
  </w:style>
  <w:style w:type="paragraph" w:styleId="DocumentMap">
    <w:name w:val="Document Map"/>
    <w:basedOn w:val="Normal"/>
    <w:semiHidden/>
    <w:rsid w:val="00475209"/>
    <w:pPr>
      <w:widowControl w:val="0"/>
      <w:shd w:val="clear" w:color="auto" w:fill="000080"/>
      <w:autoSpaceDE w:val="0"/>
      <w:autoSpaceDN w:val="0"/>
    </w:pPr>
    <w:rPr>
      <w:rFonts w:ascii="Tahoma" w:hAnsi="Tahoma" w:cs="Tahoma"/>
      <w:szCs w:val="20"/>
    </w:rPr>
  </w:style>
  <w:style w:type="paragraph" w:styleId="BalloonText">
    <w:name w:val="Balloon Text"/>
    <w:basedOn w:val="Normal"/>
    <w:semiHidden/>
    <w:rsid w:val="00475209"/>
    <w:pPr>
      <w:widowControl w:val="0"/>
      <w:autoSpaceDE w:val="0"/>
      <w:autoSpaceDN w:val="0"/>
    </w:pPr>
    <w:rPr>
      <w:rFonts w:ascii="Tahoma" w:hAnsi="Tahoma" w:cs="Tahoma"/>
      <w:sz w:val="16"/>
      <w:szCs w:val="16"/>
    </w:rPr>
  </w:style>
  <w:style w:type="paragraph" w:customStyle="1" w:styleId="DocumentTitle">
    <w:name w:val="Document Title"/>
    <w:basedOn w:val="Normal"/>
    <w:next w:val="Normal"/>
    <w:link w:val="DocumentTitleCharChar"/>
    <w:rsid w:val="009637EF"/>
    <w:pPr>
      <w:widowControl w:val="0"/>
      <w:autoSpaceDE w:val="0"/>
      <w:autoSpaceDN w:val="0"/>
      <w:spacing w:before="240" w:line="288" w:lineRule="auto"/>
      <w:jc w:val="center"/>
    </w:pPr>
    <w:rPr>
      <w:b/>
      <w:bCs/>
      <w:i/>
      <w:caps/>
      <w:color w:val="000066"/>
      <w:sz w:val="40"/>
      <w:szCs w:val="36"/>
    </w:rPr>
  </w:style>
  <w:style w:type="character" w:customStyle="1" w:styleId="DocumentTitleCharChar">
    <w:name w:val="Document Title Char Char"/>
    <w:basedOn w:val="DefaultParagraphFont"/>
    <w:link w:val="DocumentTitle"/>
    <w:rsid w:val="009637EF"/>
    <w:rPr>
      <w:rFonts w:ascii="Arial" w:hAnsi="Arial"/>
      <w:b/>
      <w:bCs/>
      <w:i/>
      <w:caps/>
      <w:color w:val="000066"/>
      <w:sz w:val="40"/>
      <w:szCs w:val="36"/>
      <w:lang w:val="en-US" w:eastAsia="en-US" w:bidi="ar-SA"/>
    </w:rPr>
  </w:style>
  <w:style w:type="paragraph" w:customStyle="1" w:styleId="TableHeader">
    <w:name w:val="Table Header"/>
    <w:basedOn w:val="Normal"/>
    <w:rsid w:val="003D7EBC"/>
    <w:pPr>
      <w:widowControl w:val="0"/>
      <w:spacing w:line="240" w:lineRule="auto"/>
    </w:pPr>
    <w:rPr>
      <w:rFonts w:cs="Arial"/>
      <w:b/>
      <w:bCs/>
      <w:color w:val="000050"/>
    </w:rPr>
  </w:style>
  <w:style w:type="paragraph" w:customStyle="1" w:styleId="TableText">
    <w:name w:val="Table Text"/>
    <w:basedOn w:val="Normal"/>
    <w:rsid w:val="00FF4EF1"/>
    <w:pPr>
      <w:widowControl w:val="0"/>
      <w:spacing w:before="60" w:after="60" w:line="240" w:lineRule="auto"/>
    </w:pPr>
    <w:rPr>
      <w:rFonts w:cs="Arial"/>
    </w:rPr>
  </w:style>
  <w:style w:type="paragraph" w:customStyle="1" w:styleId="SessionTitle">
    <w:name w:val="Session Title"/>
    <w:basedOn w:val="DocumentTitle"/>
    <w:next w:val="Normal"/>
    <w:rsid w:val="00F054F7"/>
    <w:pPr>
      <w:spacing w:before="480" w:after="240" w:line="360" w:lineRule="auto"/>
    </w:pPr>
    <w:rPr>
      <w:i w:val="0"/>
      <w:color w:val="auto"/>
      <w:sz w:val="28"/>
      <w:szCs w:val="28"/>
    </w:rPr>
  </w:style>
  <w:style w:type="paragraph" w:customStyle="1" w:styleId="StyleCentered">
    <w:name w:val="Style Centered"/>
    <w:basedOn w:val="Normal"/>
    <w:rsid w:val="00F054F7"/>
    <w:pPr>
      <w:jc w:val="center"/>
    </w:pPr>
    <w:rPr>
      <w:szCs w:val="20"/>
    </w:rPr>
  </w:style>
  <w:style w:type="paragraph" w:customStyle="1" w:styleId="Body-Bullet1">
    <w:name w:val="Body - Bullet 1"/>
    <w:basedOn w:val="Normal"/>
    <w:rsid w:val="00753F01"/>
    <w:pPr>
      <w:numPr>
        <w:numId w:val="7"/>
      </w:numPr>
      <w:overflowPunct w:val="0"/>
      <w:autoSpaceDE w:val="0"/>
      <w:autoSpaceDN w:val="0"/>
      <w:adjustRightInd w:val="0"/>
      <w:spacing w:before="0" w:after="0" w:line="240" w:lineRule="auto"/>
      <w:jc w:val="left"/>
      <w:textAlignment w:val="baseline"/>
    </w:pPr>
    <w:rPr>
      <w:rFonts w:ascii="Times New Roman" w:hAnsi="Times New Roman"/>
      <w:szCs w:val="20"/>
    </w:rPr>
  </w:style>
  <w:style w:type="paragraph" w:customStyle="1" w:styleId="Picture">
    <w:name w:val="Picture"/>
    <w:basedOn w:val="Normal"/>
    <w:rsid w:val="00456A93"/>
    <w:pPr>
      <w:jc w:val="center"/>
    </w:pPr>
  </w:style>
  <w:style w:type="paragraph" w:styleId="ListBullet">
    <w:name w:val="List Bullet"/>
    <w:basedOn w:val="Normal"/>
    <w:autoRedefine/>
    <w:rsid w:val="00623EA6"/>
    <w:pPr>
      <w:numPr>
        <w:numId w:val="8"/>
      </w:numPr>
    </w:pPr>
    <w:rPr>
      <w:rFonts w:eastAsia="Arial"/>
    </w:rPr>
  </w:style>
  <w:style w:type="paragraph" w:styleId="ListBullet2">
    <w:name w:val="List Bullet 2"/>
    <w:basedOn w:val="Normal"/>
    <w:autoRedefine/>
    <w:rsid w:val="001E74E5"/>
    <w:pPr>
      <w:numPr>
        <w:numId w:val="1"/>
      </w:numPr>
    </w:pPr>
  </w:style>
  <w:style w:type="paragraph" w:styleId="ListNumber">
    <w:name w:val="List Number"/>
    <w:basedOn w:val="Normal"/>
    <w:autoRedefine/>
    <w:rsid w:val="0011387F"/>
    <w:pPr>
      <w:numPr>
        <w:numId w:val="3"/>
      </w:numPr>
      <w:ind w:left="907" w:hanging="907"/>
    </w:pPr>
  </w:style>
  <w:style w:type="paragraph" w:styleId="ListNumber2">
    <w:name w:val="List Number 2"/>
    <w:basedOn w:val="Normal"/>
    <w:autoRedefine/>
    <w:rsid w:val="00D82A28"/>
    <w:pPr>
      <w:numPr>
        <w:numId w:val="4"/>
      </w:numPr>
    </w:pPr>
  </w:style>
  <w:style w:type="table" w:customStyle="1" w:styleId="Table1">
    <w:name w:val="Table 1"/>
    <w:basedOn w:val="TableNormal"/>
    <w:rsid w:val="00E65080"/>
    <w:pPr>
      <w:spacing w:before="60" w:after="60" w:line="240" w:lineRule="atLeast"/>
      <w:jc w:val="center"/>
    </w:pPr>
    <w:rPr>
      <w:rFonts w:ascii="Arial" w:hAnsi="Arial"/>
    </w:rPr>
    <w:tblPr>
      <w:jc w:val="cente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0" w:type="dxa"/>
        <w:left w:w="115" w:type="dxa"/>
        <w:bottom w:w="0" w:type="dxa"/>
        <w:right w:w="115" w:type="dxa"/>
      </w:tblCellMar>
    </w:tblPr>
    <w:trPr>
      <w:jc w:val="center"/>
    </w:trPr>
    <w:tblStylePr w:type="firstRow">
      <w:pPr>
        <w:jc w:val="center"/>
      </w:pPr>
      <w:rPr>
        <w:rFonts w:ascii="Arial" w:hAnsi="Arial"/>
        <w:b/>
        <w:color w:val="000064"/>
        <w:sz w:val="20"/>
        <w:szCs w:val="20"/>
      </w:rPr>
      <w:tblPr/>
      <w:tcPr>
        <w:shd w:val="clear" w:color="auto" w:fill="D9D9D9"/>
      </w:tcPr>
    </w:tblStylePr>
    <w:tblStylePr w:type="lastRow">
      <w:pPr>
        <w:wordWrap/>
        <w:spacing w:beforeLines="0" w:beforeAutospacing="0" w:afterLines="0" w:afterAutospacing="0" w:line="240" w:lineRule="auto"/>
        <w:ind w:leftChars="0" w:left="0" w:rightChars="0" w:right="0" w:firstLineChars="0" w:firstLine="0"/>
        <w:jc w:val="both"/>
      </w:pPr>
      <w:rPr>
        <w:rFonts w:ascii="Arial" w:hAnsi="Arial"/>
        <w:b w:val="0"/>
        <w:sz w:val="20"/>
      </w:rPr>
    </w:tblStylePr>
  </w:style>
  <w:style w:type="paragraph" w:customStyle="1" w:styleId="ProjectTitle">
    <w:name w:val="Project Title"/>
    <w:basedOn w:val="Normal"/>
    <w:rsid w:val="009637EF"/>
    <w:pPr>
      <w:widowControl w:val="0"/>
      <w:autoSpaceDE w:val="0"/>
      <w:autoSpaceDN w:val="0"/>
      <w:spacing w:before="360" w:after="240" w:line="240" w:lineRule="auto"/>
      <w:jc w:val="center"/>
    </w:pPr>
    <w:rPr>
      <w:b/>
      <w:bCs/>
      <w:caps/>
      <w:color w:val="000066"/>
      <w:sz w:val="36"/>
      <w:szCs w:val="48"/>
    </w:rPr>
  </w:style>
  <w:style w:type="table" w:styleId="TableGrid">
    <w:name w:val="Table Grid"/>
    <w:basedOn w:val="TableNormal"/>
    <w:rsid w:val="00D21E6B"/>
    <w:pPr>
      <w:spacing w:before="120" w:after="120" w:line="2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3">
    <w:name w:val="List Bullet 3"/>
    <w:basedOn w:val="Normal"/>
    <w:autoRedefine/>
    <w:rsid w:val="001F49C2"/>
    <w:pPr>
      <w:numPr>
        <w:numId w:val="2"/>
      </w:numPr>
    </w:pPr>
  </w:style>
  <w:style w:type="paragraph" w:styleId="ListNumber3">
    <w:name w:val="List Number 3"/>
    <w:basedOn w:val="Normal"/>
    <w:autoRedefine/>
    <w:rsid w:val="00D82A28"/>
    <w:pPr>
      <w:numPr>
        <w:numId w:val="5"/>
      </w:numPr>
    </w:pPr>
  </w:style>
  <w:style w:type="character" w:customStyle="1" w:styleId="description">
    <w:name w:val="description"/>
    <w:basedOn w:val="DefaultParagraphFont"/>
    <w:rsid w:val="00E4587C"/>
    <w:rPr>
      <w:i/>
      <w:iCs/>
      <w:color w:val="0000FF"/>
    </w:rPr>
  </w:style>
  <w:style w:type="paragraph" w:customStyle="1" w:styleId="tabletitle2">
    <w:name w:val="table title2"/>
    <w:basedOn w:val="Normal"/>
    <w:rsid w:val="00876184"/>
    <w:pPr>
      <w:jc w:val="center"/>
    </w:pPr>
    <w:rPr>
      <w:bCs/>
      <w:color w:val="000000"/>
      <w:szCs w:val="20"/>
      <w:u w:val="single"/>
    </w:rPr>
  </w:style>
  <w:style w:type="paragraph" w:styleId="ListBullet4">
    <w:name w:val="List Bullet 4"/>
    <w:basedOn w:val="Normal"/>
    <w:rsid w:val="00753F01"/>
    <w:pPr>
      <w:numPr>
        <w:numId w:val="6"/>
      </w:numPr>
    </w:pPr>
  </w:style>
  <w:style w:type="paragraph" w:customStyle="1" w:styleId="Body-Task">
    <w:name w:val="Body - Task"/>
    <w:basedOn w:val="Normal"/>
    <w:rsid w:val="00FF2FE8"/>
    <w:pPr>
      <w:numPr>
        <w:numId w:val="9"/>
      </w:numPr>
      <w:overflowPunct w:val="0"/>
      <w:autoSpaceDE w:val="0"/>
      <w:autoSpaceDN w:val="0"/>
      <w:adjustRightInd w:val="0"/>
      <w:spacing w:before="0" w:after="0" w:line="240" w:lineRule="auto"/>
      <w:jc w:val="left"/>
      <w:textAlignment w:val="baseline"/>
    </w:pPr>
    <w:rPr>
      <w:rFonts w:ascii="Times New Roman" w:hAnsi="Times New Roman"/>
      <w:szCs w:val="20"/>
    </w:rPr>
  </w:style>
  <w:style w:type="paragraph" w:customStyle="1" w:styleId="desciption1">
    <w:name w:val="desciption1"/>
    <w:basedOn w:val="Normal"/>
    <w:rsid w:val="001A3846"/>
    <w:pPr>
      <w:spacing w:after="0"/>
      <w:jc w:val="center"/>
    </w:pPr>
    <w:rPr>
      <w:i/>
      <w:iCs/>
      <w:szCs w:val="20"/>
    </w:rPr>
  </w:style>
  <w:style w:type="paragraph" w:customStyle="1" w:styleId="Tabletext0">
    <w:name w:val="Tabletext"/>
    <w:basedOn w:val="Normal"/>
    <w:rsid w:val="00440CB2"/>
    <w:pPr>
      <w:keepLines/>
      <w:widowControl w:val="0"/>
      <w:spacing w:before="0"/>
      <w:jc w:val="left"/>
    </w:pPr>
    <w:rPr>
      <w:rFonts w:ascii="Times New Roman" w:hAnsi="Times New Roman"/>
      <w:szCs w:val="20"/>
    </w:rPr>
  </w:style>
  <w:style w:type="character" w:customStyle="1" w:styleId="Heading3Char">
    <w:name w:val="Heading 3 Char"/>
    <w:basedOn w:val="DefaultParagraphFont"/>
    <w:link w:val="Heading3"/>
    <w:rsid w:val="003F5DEF"/>
    <w:rPr>
      <w:rFonts w:ascii="Arial" w:hAnsi="Arial" w:cs="Arial"/>
      <w:b/>
      <w:bCs/>
      <w:sz w:val="24"/>
      <w:szCs w:val="28"/>
      <w:lang w:val="en-US" w:eastAsia="en-US" w:bidi="ar-SA"/>
    </w:rPr>
  </w:style>
  <w:style w:type="paragraph" w:customStyle="1" w:styleId="Style1">
    <w:name w:val="Style1"/>
    <w:basedOn w:val="Normal"/>
    <w:rsid w:val="00E56DF7"/>
    <w:pPr>
      <w:spacing w:after="0" w:line="240" w:lineRule="auto"/>
    </w:pPr>
    <w:rPr>
      <w:b/>
    </w:rPr>
  </w:style>
  <w:style w:type="paragraph" w:customStyle="1" w:styleId="tabletitle">
    <w:name w:val="table title"/>
    <w:basedOn w:val="Normal"/>
    <w:rsid w:val="00E56DF7"/>
    <w:pPr>
      <w:spacing w:after="0" w:line="240" w:lineRule="auto"/>
    </w:pPr>
    <w:rPr>
      <w:b/>
      <w:bCs/>
      <w:szCs w:val="20"/>
    </w:rPr>
  </w:style>
  <w:style w:type="paragraph" w:customStyle="1" w:styleId="title1">
    <w:name w:val="title1"/>
    <w:basedOn w:val="Normal"/>
    <w:rsid w:val="00E56DF7"/>
    <w:pPr>
      <w:spacing w:after="0" w:line="240" w:lineRule="auto"/>
    </w:pPr>
    <w:rPr>
      <w:b/>
      <w:bCs/>
      <w:szCs w:val="20"/>
    </w:rPr>
  </w:style>
  <w:style w:type="paragraph" w:customStyle="1" w:styleId="tabletitle1">
    <w:name w:val="table title1"/>
    <w:basedOn w:val="Normal"/>
    <w:link w:val="tabletitle1Char"/>
    <w:rsid w:val="00BA2D18"/>
    <w:pPr>
      <w:spacing w:after="0" w:line="240" w:lineRule="auto"/>
    </w:pPr>
    <w:rPr>
      <w:bCs/>
      <w:color w:val="000000"/>
      <w:szCs w:val="20"/>
    </w:rPr>
  </w:style>
  <w:style w:type="paragraph" w:customStyle="1" w:styleId="tabletext1">
    <w:name w:val="table text1"/>
    <w:basedOn w:val="Normal"/>
    <w:autoRedefine/>
    <w:rsid w:val="00623EA6"/>
    <w:pPr>
      <w:spacing w:after="0" w:line="240" w:lineRule="auto"/>
      <w:jc w:val="left"/>
    </w:pPr>
    <w:rPr>
      <w:szCs w:val="20"/>
    </w:rPr>
  </w:style>
  <w:style w:type="table" w:customStyle="1" w:styleId="Table2">
    <w:name w:val="Table 2"/>
    <w:basedOn w:val="TableNormal"/>
    <w:rsid w:val="00EA5D38"/>
    <w:pPr>
      <w:jc w:val="center"/>
    </w:pPr>
    <w:tblPr>
      <w:jc w:val="center"/>
      <w:tblInd w:w="0"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CellMar>
        <w:top w:w="0" w:type="dxa"/>
        <w:left w:w="108" w:type="dxa"/>
        <w:bottom w:w="0" w:type="dxa"/>
        <w:right w:w="108" w:type="dxa"/>
      </w:tblCellMar>
    </w:tblPr>
    <w:trPr>
      <w:jc w:val="center"/>
    </w:trPr>
    <w:tblStylePr w:type="firstRow">
      <w:pPr>
        <w:jc w:val="center"/>
      </w:pPr>
    </w:tblStylePr>
  </w:style>
  <w:style w:type="character" w:styleId="PageNumber">
    <w:name w:val="page number"/>
    <w:basedOn w:val="DefaultParagraphFont"/>
    <w:rsid w:val="00914C6B"/>
  </w:style>
  <w:style w:type="character" w:customStyle="1" w:styleId="tabletitle1Char">
    <w:name w:val="table title1 Char"/>
    <w:basedOn w:val="DefaultParagraphFont"/>
    <w:link w:val="tabletitle1"/>
    <w:rsid w:val="00BA2D18"/>
    <w:rPr>
      <w:rFonts w:ascii="Arial" w:hAnsi="Arial"/>
      <w:bCs/>
      <w:color w:val="000000"/>
      <w:lang w:val="en-US" w:eastAsia="en-US" w:bidi="ar-SA"/>
    </w:rPr>
  </w:style>
  <w:style w:type="paragraph" w:customStyle="1" w:styleId="Normal-Indent">
    <w:name w:val="Normal-Indent"/>
    <w:basedOn w:val="Normal"/>
    <w:rsid w:val="00BA4552"/>
    <w:pPr>
      <w:keepNext/>
      <w:tabs>
        <w:tab w:val="left" w:pos="720"/>
        <w:tab w:val="left" w:pos="1440"/>
        <w:tab w:val="right" w:pos="9360"/>
      </w:tabs>
      <w:spacing w:before="0" w:after="200" w:line="300" w:lineRule="exact"/>
      <w:ind w:left="720"/>
      <w:jc w:val="left"/>
    </w:pPr>
    <w:rPr>
      <w:szCs w:val="22"/>
    </w:rPr>
  </w:style>
  <w:style w:type="paragraph" w:customStyle="1" w:styleId="TableCaption">
    <w:name w:val="TableCaption"/>
    <w:basedOn w:val="NormalIndent"/>
    <w:rsid w:val="001B768C"/>
    <w:pPr>
      <w:autoSpaceDE/>
      <w:autoSpaceDN/>
      <w:spacing w:after="0" w:line="240" w:lineRule="auto"/>
      <w:ind w:left="-14" w:right="14" w:firstLine="0"/>
      <w:jc w:val="left"/>
    </w:pPr>
    <w:rPr>
      <w:rFonts w:ascii="Tahoma" w:eastAsia="MS Mincho" w:hAnsi="Tahoma" w:cs="Arial"/>
      <w:b/>
      <w:snapToGrid w:val="0"/>
    </w:rPr>
  </w:style>
  <w:style w:type="paragraph" w:customStyle="1" w:styleId="comment">
    <w:name w:val="comment"/>
    <w:basedOn w:val="Normal"/>
    <w:rsid w:val="001B768C"/>
    <w:pPr>
      <w:spacing w:after="0" w:line="360" w:lineRule="auto"/>
      <w:ind w:left="720"/>
      <w:jc w:val="left"/>
    </w:pPr>
    <w:rPr>
      <w:rFonts w:ascii="Tahoma" w:eastAsia="MS Mincho" w:hAnsi="Tahoma" w:cs="Arial"/>
      <w:bCs/>
      <w:i/>
      <w:snapToGrid w:val="0"/>
      <w:color w:val="808080"/>
      <w:szCs w:val="20"/>
      <w:lang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s\VNN-CMS_PROJECT\2_Analysis%20and%20Design\Design\Software%20Design%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 Design Document</Template>
  <TotalTime>2</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VSII_Software Development Process</vt:lpstr>
    </vt:vector>
  </TitlesOfParts>
  <Company>VietSoftware International Proprietary and Confidential</Company>
  <LinksUpToDate>false</LinksUpToDate>
  <CharactersWithSpaces>5212</CharactersWithSpaces>
  <SharedDoc>false</SharedDoc>
  <HLinks>
    <vt:vector size="108" baseType="variant">
      <vt:variant>
        <vt:i4>1376311</vt:i4>
      </vt:variant>
      <vt:variant>
        <vt:i4>107</vt:i4>
      </vt:variant>
      <vt:variant>
        <vt:i4>0</vt:i4>
      </vt:variant>
      <vt:variant>
        <vt:i4>5</vt:i4>
      </vt:variant>
      <vt:variant>
        <vt:lpwstr/>
      </vt:variant>
      <vt:variant>
        <vt:lpwstr>_Toc176080851</vt:lpwstr>
      </vt:variant>
      <vt:variant>
        <vt:i4>1376311</vt:i4>
      </vt:variant>
      <vt:variant>
        <vt:i4>101</vt:i4>
      </vt:variant>
      <vt:variant>
        <vt:i4>0</vt:i4>
      </vt:variant>
      <vt:variant>
        <vt:i4>5</vt:i4>
      </vt:variant>
      <vt:variant>
        <vt:lpwstr/>
      </vt:variant>
      <vt:variant>
        <vt:lpwstr>_Toc176080850</vt:lpwstr>
      </vt:variant>
      <vt:variant>
        <vt:i4>1310775</vt:i4>
      </vt:variant>
      <vt:variant>
        <vt:i4>95</vt:i4>
      </vt:variant>
      <vt:variant>
        <vt:i4>0</vt:i4>
      </vt:variant>
      <vt:variant>
        <vt:i4>5</vt:i4>
      </vt:variant>
      <vt:variant>
        <vt:lpwstr/>
      </vt:variant>
      <vt:variant>
        <vt:lpwstr>_Toc176080849</vt:lpwstr>
      </vt:variant>
      <vt:variant>
        <vt:i4>1310775</vt:i4>
      </vt:variant>
      <vt:variant>
        <vt:i4>89</vt:i4>
      </vt:variant>
      <vt:variant>
        <vt:i4>0</vt:i4>
      </vt:variant>
      <vt:variant>
        <vt:i4>5</vt:i4>
      </vt:variant>
      <vt:variant>
        <vt:lpwstr/>
      </vt:variant>
      <vt:variant>
        <vt:lpwstr>_Toc176080848</vt:lpwstr>
      </vt:variant>
      <vt:variant>
        <vt:i4>1310775</vt:i4>
      </vt:variant>
      <vt:variant>
        <vt:i4>83</vt:i4>
      </vt:variant>
      <vt:variant>
        <vt:i4>0</vt:i4>
      </vt:variant>
      <vt:variant>
        <vt:i4>5</vt:i4>
      </vt:variant>
      <vt:variant>
        <vt:lpwstr/>
      </vt:variant>
      <vt:variant>
        <vt:lpwstr>_Toc176080847</vt:lpwstr>
      </vt:variant>
      <vt:variant>
        <vt:i4>1310775</vt:i4>
      </vt:variant>
      <vt:variant>
        <vt:i4>77</vt:i4>
      </vt:variant>
      <vt:variant>
        <vt:i4>0</vt:i4>
      </vt:variant>
      <vt:variant>
        <vt:i4>5</vt:i4>
      </vt:variant>
      <vt:variant>
        <vt:lpwstr/>
      </vt:variant>
      <vt:variant>
        <vt:lpwstr>_Toc176080846</vt:lpwstr>
      </vt:variant>
      <vt:variant>
        <vt:i4>1310775</vt:i4>
      </vt:variant>
      <vt:variant>
        <vt:i4>71</vt:i4>
      </vt:variant>
      <vt:variant>
        <vt:i4>0</vt:i4>
      </vt:variant>
      <vt:variant>
        <vt:i4>5</vt:i4>
      </vt:variant>
      <vt:variant>
        <vt:lpwstr/>
      </vt:variant>
      <vt:variant>
        <vt:lpwstr>_Toc176080845</vt:lpwstr>
      </vt:variant>
      <vt:variant>
        <vt:i4>1310775</vt:i4>
      </vt:variant>
      <vt:variant>
        <vt:i4>65</vt:i4>
      </vt:variant>
      <vt:variant>
        <vt:i4>0</vt:i4>
      </vt:variant>
      <vt:variant>
        <vt:i4>5</vt:i4>
      </vt:variant>
      <vt:variant>
        <vt:lpwstr/>
      </vt:variant>
      <vt:variant>
        <vt:lpwstr>_Toc176080844</vt:lpwstr>
      </vt:variant>
      <vt:variant>
        <vt:i4>1310775</vt:i4>
      </vt:variant>
      <vt:variant>
        <vt:i4>59</vt:i4>
      </vt:variant>
      <vt:variant>
        <vt:i4>0</vt:i4>
      </vt:variant>
      <vt:variant>
        <vt:i4>5</vt:i4>
      </vt:variant>
      <vt:variant>
        <vt:lpwstr/>
      </vt:variant>
      <vt:variant>
        <vt:lpwstr>_Toc176080843</vt:lpwstr>
      </vt:variant>
      <vt:variant>
        <vt:i4>1310775</vt:i4>
      </vt:variant>
      <vt:variant>
        <vt:i4>53</vt:i4>
      </vt:variant>
      <vt:variant>
        <vt:i4>0</vt:i4>
      </vt:variant>
      <vt:variant>
        <vt:i4>5</vt:i4>
      </vt:variant>
      <vt:variant>
        <vt:lpwstr/>
      </vt:variant>
      <vt:variant>
        <vt:lpwstr>_Toc176080842</vt:lpwstr>
      </vt:variant>
      <vt:variant>
        <vt:i4>1310775</vt:i4>
      </vt:variant>
      <vt:variant>
        <vt:i4>47</vt:i4>
      </vt:variant>
      <vt:variant>
        <vt:i4>0</vt:i4>
      </vt:variant>
      <vt:variant>
        <vt:i4>5</vt:i4>
      </vt:variant>
      <vt:variant>
        <vt:lpwstr/>
      </vt:variant>
      <vt:variant>
        <vt:lpwstr>_Toc176080841</vt:lpwstr>
      </vt:variant>
      <vt:variant>
        <vt:i4>1310775</vt:i4>
      </vt:variant>
      <vt:variant>
        <vt:i4>41</vt:i4>
      </vt:variant>
      <vt:variant>
        <vt:i4>0</vt:i4>
      </vt:variant>
      <vt:variant>
        <vt:i4>5</vt:i4>
      </vt:variant>
      <vt:variant>
        <vt:lpwstr/>
      </vt:variant>
      <vt:variant>
        <vt:lpwstr>_Toc176080840</vt:lpwstr>
      </vt:variant>
      <vt:variant>
        <vt:i4>1245239</vt:i4>
      </vt:variant>
      <vt:variant>
        <vt:i4>35</vt:i4>
      </vt:variant>
      <vt:variant>
        <vt:i4>0</vt:i4>
      </vt:variant>
      <vt:variant>
        <vt:i4>5</vt:i4>
      </vt:variant>
      <vt:variant>
        <vt:lpwstr/>
      </vt:variant>
      <vt:variant>
        <vt:lpwstr>_Toc176080839</vt:lpwstr>
      </vt:variant>
      <vt:variant>
        <vt:i4>1245239</vt:i4>
      </vt:variant>
      <vt:variant>
        <vt:i4>29</vt:i4>
      </vt:variant>
      <vt:variant>
        <vt:i4>0</vt:i4>
      </vt:variant>
      <vt:variant>
        <vt:i4>5</vt:i4>
      </vt:variant>
      <vt:variant>
        <vt:lpwstr/>
      </vt:variant>
      <vt:variant>
        <vt:lpwstr>_Toc176080838</vt:lpwstr>
      </vt:variant>
      <vt:variant>
        <vt:i4>1245239</vt:i4>
      </vt:variant>
      <vt:variant>
        <vt:i4>23</vt:i4>
      </vt:variant>
      <vt:variant>
        <vt:i4>0</vt:i4>
      </vt:variant>
      <vt:variant>
        <vt:i4>5</vt:i4>
      </vt:variant>
      <vt:variant>
        <vt:lpwstr/>
      </vt:variant>
      <vt:variant>
        <vt:lpwstr>_Toc176080837</vt:lpwstr>
      </vt:variant>
      <vt:variant>
        <vt:i4>1245239</vt:i4>
      </vt:variant>
      <vt:variant>
        <vt:i4>17</vt:i4>
      </vt:variant>
      <vt:variant>
        <vt:i4>0</vt:i4>
      </vt:variant>
      <vt:variant>
        <vt:i4>5</vt:i4>
      </vt:variant>
      <vt:variant>
        <vt:lpwstr/>
      </vt:variant>
      <vt:variant>
        <vt:lpwstr>_Toc176080836</vt:lpwstr>
      </vt:variant>
      <vt:variant>
        <vt:i4>1245239</vt:i4>
      </vt:variant>
      <vt:variant>
        <vt:i4>11</vt:i4>
      </vt:variant>
      <vt:variant>
        <vt:i4>0</vt:i4>
      </vt:variant>
      <vt:variant>
        <vt:i4>5</vt:i4>
      </vt:variant>
      <vt:variant>
        <vt:lpwstr/>
      </vt:variant>
      <vt:variant>
        <vt:lpwstr>_Toc176080835</vt:lpwstr>
      </vt:variant>
      <vt:variant>
        <vt:i4>1245239</vt:i4>
      </vt:variant>
      <vt:variant>
        <vt:i4>5</vt:i4>
      </vt:variant>
      <vt:variant>
        <vt:i4>0</vt:i4>
      </vt:variant>
      <vt:variant>
        <vt:i4>5</vt:i4>
      </vt:variant>
      <vt:variant>
        <vt:lpwstr/>
      </vt:variant>
      <vt:variant>
        <vt:lpwstr>_Toc176080834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VSII_Software Development Process</dc:title>
  <dc:creator>phongdh</dc:creator>
  <cp:lastModifiedBy>phongdh</cp:lastModifiedBy>
  <cp:revision>4</cp:revision>
  <cp:lastPrinted>2005-08-04T01:27:00Z</cp:lastPrinted>
  <dcterms:created xsi:type="dcterms:W3CDTF">2010-05-10T03:23:00Z</dcterms:created>
  <dcterms:modified xsi:type="dcterms:W3CDTF">2010-05-10T03:26:00Z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code">
    <vt:lpwstr>TPL AD/SDD</vt:lpwstr>
  </property>
  <property fmtid="{D5CDD505-2E9C-101B-9397-08002B2CF9AE}" pid="3" name="Artifact code">
    <vt:lpwstr>&lt;Artifact code&gt;</vt:lpwstr>
  </property>
  <property fmtid="{D5CDD505-2E9C-101B-9397-08002B2CF9AE}" pid="4" name="Project name">
    <vt:lpwstr>&lt;Project name&gt;</vt:lpwstr>
  </property>
  <property fmtid="{D5CDD505-2E9C-101B-9397-08002B2CF9AE}" pid="5" name="Project code">
    <vt:lpwstr>&lt;Project code&gt;</vt:lpwstr>
  </property>
  <property fmtid="{D5CDD505-2E9C-101B-9397-08002B2CF9AE}" pid="6" name="Template name">
    <vt:lpwstr>Software Design Document</vt:lpwstr>
  </property>
  <property fmtid="{D5CDD505-2E9C-101B-9397-08002B2CF9AE}" pid="7" name="Artifact name">
    <vt:lpwstr>Software Design Document</vt:lpwstr>
  </property>
</Properties>
</file>